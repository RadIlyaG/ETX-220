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2A" w:rsidRDefault="00AF162A" w:rsidP="0025554D">
      <w:pPr>
        <w:bidi/>
        <w:rPr>
          <w:b/>
          <w:bCs/>
          <w:sz w:val="32"/>
          <w:szCs w:val="32"/>
        </w:rPr>
      </w:pPr>
    </w:p>
    <w:p w:rsidR="00AF162A" w:rsidRDefault="00AF162A">
      <w:pPr>
        <w:jc w:val="center"/>
        <w:rPr>
          <w:b/>
          <w:bCs/>
          <w:sz w:val="32"/>
          <w:szCs w:val="32"/>
        </w:rPr>
      </w:pPr>
    </w:p>
    <w:p w:rsidR="00AF162A" w:rsidRPr="007177AD" w:rsidRDefault="0009357B" w:rsidP="0009357B">
      <w:pPr>
        <w:bidi/>
        <w:jc w:val="center"/>
        <w:rPr>
          <w:b/>
          <w:bCs/>
          <w:sz w:val="40"/>
          <w:szCs w:val="40"/>
          <w:rtl/>
        </w:rPr>
      </w:pPr>
      <w:r w:rsidRPr="007177AD">
        <w:rPr>
          <w:rFonts w:hint="cs"/>
          <w:b/>
          <w:bCs/>
          <w:sz w:val="40"/>
          <w:szCs w:val="40"/>
          <w:rtl/>
        </w:rPr>
        <w:t xml:space="preserve">טופס </w:t>
      </w:r>
      <w:r w:rsidRPr="007177AD">
        <w:rPr>
          <w:b/>
          <w:bCs/>
          <w:sz w:val="40"/>
          <w:szCs w:val="40"/>
        </w:rPr>
        <w:t>ATP</w:t>
      </w:r>
    </w:p>
    <w:p w:rsidR="00AF162A" w:rsidRDefault="00AF162A">
      <w:pPr>
        <w:jc w:val="center"/>
        <w:rPr>
          <w:b/>
          <w:bCs/>
          <w:sz w:val="32"/>
          <w:szCs w:val="28"/>
          <w:rtl/>
        </w:rPr>
      </w:pPr>
    </w:p>
    <w:p w:rsidR="00AF162A" w:rsidRDefault="00AF162A" w:rsidP="00C07A40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המ</w:t>
      </w:r>
      <w:r w:rsidRPr="007177AD">
        <w:rPr>
          <w:rFonts w:hint="cs"/>
          <w:b w:val="0"/>
          <w:bCs w:val="0"/>
          <w:rtl/>
        </w:rPr>
        <w:t>בדק</w:t>
      </w:r>
      <w:r w:rsidRPr="007177AD">
        <w:rPr>
          <w:b w:val="0"/>
          <w:bCs w:val="0"/>
          <w:rtl/>
        </w:rPr>
        <w:t xml:space="preserve"> :</w:t>
      </w:r>
      <w:r w:rsidR="000819A4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32087987"/>
          <w:placeholder>
            <w:docPart w:val="FE5F69DF90FF4E8FB4F3ACD499725E0B"/>
          </w:placeholder>
          <w:text/>
        </w:sdtPr>
        <w:sdtContent>
          <w:r w:rsidR="00C07A40" w:rsidRPr="00C07A40">
            <w:t>ATE-ETX-220A-MP/10S/20S</w:t>
          </w:r>
        </w:sdtContent>
      </w:sdt>
      <w:r w:rsidR="00AF1ABD">
        <w:rPr>
          <w:rFonts w:hint="cs"/>
          <w:rtl/>
        </w:rPr>
        <w:t xml:space="preserve"> </w:t>
      </w:r>
      <w:r w:rsidR="000041FE">
        <w:rPr>
          <w:rFonts w:hint="cs"/>
          <w:rtl/>
        </w:rPr>
        <w:t xml:space="preserve"> </w:t>
      </w:r>
      <w:r w:rsidRPr="007177AD">
        <w:rPr>
          <w:rFonts w:hint="cs"/>
          <w:b w:val="0"/>
          <w:bCs w:val="0"/>
          <w:rtl/>
        </w:rPr>
        <w:t>גרסאת מבדק מתאריך:</w:t>
      </w:r>
      <w:r w:rsidR="00201643">
        <w:t xml:space="preserve"> </w:t>
      </w:r>
      <w:r w:rsidR="00201643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548645541"/>
          <w:placeholder>
            <w:docPart w:val="56CF728CCF6F459CB60360D3FE2822D3"/>
          </w:placeholder>
          <w:date w:fullDate="2014-03-19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C07A40">
            <w:rPr>
              <w:rStyle w:val="Style1"/>
            </w:rPr>
            <w:t>19/03/2014</w:t>
          </w:r>
        </w:sdtContent>
      </w:sdt>
    </w:p>
    <w:p w:rsidR="00AF162A" w:rsidRDefault="00AF162A" w:rsidP="00C07A40">
      <w:pPr>
        <w:pStyle w:val="Heading3"/>
        <w:rPr>
          <w:rtl/>
        </w:rPr>
      </w:pPr>
      <w:r w:rsidRPr="007177AD">
        <w:rPr>
          <w:rFonts w:hint="cs"/>
          <w:b w:val="0"/>
          <w:bCs w:val="0"/>
          <w:rtl/>
        </w:rPr>
        <w:t>שם המוצר</w:t>
      </w:r>
      <w:r w:rsidR="0009357B" w:rsidRPr="007177AD">
        <w:rPr>
          <w:rFonts w:hint="cs"/>
          <w:b w:val="0"/>
          <w:bCs w:val="0"/>
          <w:rtl/>
        </w:rPr>
        <w:t>:</w:t>
      </w:r>
      <w:r w:rsidR="00620E10">
        <w:rPr>
          <w:rFonts w:hint="cs"/>
        </w:rPr>
        <w:t xml:space="preserve"> </w:t>
      </w:r>
      <w:r w:rsidR="00620E1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896193357"/>
          <w:placeholder>
            <w:docPart w:val="38A41DCDBF0242FC850E50C17EBBBAAC"/>
          </w:placeholder>
          <w:text/>
        </w:sdtPr>
        <w:sdtContent>
          <w:r w:rsidR="00C07A40" w:rsidRPr="00C07A40">
            <w:t>ETX-220A-MP</w:t>
          </w:r>
        </w:sdtContent>
      </w:sdt>
    </w:p>
    <w:p w:rsidR="00AF162A" w:rsidRPr="0009357B" w:rsidRDefault="00AF162A" w:rsidP="00C07A40">
      <w:pPr>
        <w:pStyle w:val="Heading3"/>
        <w:rPr>
          <w:b w:val="0"/>
          <w:bCs w:val="0"/>
          <w:rtl/>
        </w:rPr>
      </w:pPr>
      <w:r w:rsidRPr="007177AD">
        <w:rPr>
          <w:rFonts w:hint="cs"/>
          <w:b w:val="0"/>
          <w:bCs w:val="0"/>
          <w:rtl/>
        </w:rPr>
        <w:t>פותח עפ"י הוראות בדיקה מתאריך: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963765175"/>
          <w:placeholder>
            <w:docPart w:val="992C7AE5917E41D2A3C6C8EB5813C5F7"/>
          </w:placeholder>
          <w:date w:fullDate="2014-02-17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Arial"/>
            <w:b w:val="0"/>
            <w:bCs w:val="0"/>
            <w:sz w:val="32"/>
            <w:szCs w:val="24"/>
          </w:rPr>
        </w:sdtEndPr>
        <w:sdtContent>
          <w:r w:rsidR="00C07A40">
            <w:rPr>
              <w:rStyle w:val="Style1"/>
            </w:rPr>
            <w:t>17/02/2014</w:t>
          </w:r>
        </w:sdtContent>
      </w:sdt>
    </w:p>
    <w:p w:rsidR="00AF162A" w:rsidRDefault="00AF162A" w:rsidP="000B1DDA">
      <w:pPr>
        <w:pStyle w:val="Heading3"/>
      </w:pPr>
      <w:r w:rsidRPr="007177AD">
        <w:rPr>
          <w:rFonts w:hint="cs"/>
          <w:b w:val="0"/>
          <w:bCs w:val="0"/>
          <w:rtl/>
        </w:rPr>
        <w:t>נמסר לבד"ס בתאריך: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182315273"/>
          <w:placeholder>
            <w:docPart w:val="A68854A180394BD4B9AF969421B2D9BD"/>
          </w:placeholder>
          <w:date w:fullDate="2014-04-01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b w:val="0"/>
            <w:bCs w:val="0"/>
            <w:sz w:val="32"/>
          </w:rPr>
        </w:sdtEndPr>
        <w:sdtContent>
          <w:r w:rsidR="00C07A40">
            <w:rPr>
              <w:rStyle w:val="Style1"/>
            </w:rPr>
            <w:t>01/04/2014</w:t>
          </w:r>
        </w:sdtContent>
      </w:sdt>
    </w:p>
    <w:p w:rsidR="00282C89" w:rsidRDefault="00282C89" w:rsidP="0009357B">
      <w:pPr>
        <w:bidi/>
      </w:pPr>
    </w:p>
    <w:p w:rsidR="00282C89" w:rsidRPr="00282C89" w:rsidRDefault="00282C89" w:rsidP="00282C89">
      <w:pPr>
        <w:bidi/>
        <w:rPr>
          <w:sz w:val="32"/>
          <w:szCs w:val="32"/>
          <w:rtl/>
        </w:rPr>
      </w:pPr>
      <w:r w:rsidRPr="00282C89">
        <w:rPr>
          <w:rFonts w:cs="David" w:hint="cs"/>
          <w:b/>
          <w:bCs/>
          <w:sz w:val="32"/>
          <w:szCs w:val="32"/>
          <w:u w:val="single"/>
          <w:rtl/>
        </w:rPr>
        <w:t>יש לאשר את תהליך בדיקות אימות הפיתוח בתוך 30 יום</w:t>
      </w:r>
      <w:r w:rsidRPr="00282C89">
        <w:rPr>
          <w:rFonts w:cs="David" w:hint="cs"/>
          <w:b/>
          <w:bCs/>
          <w:sz w:val="32"/>
          <w:szCs w:val="32"/>
          <w:rtl/>
        </w:rPr>
        <w:t>.  בחלוף 30 יום, יש ליידע את מנהל התפעולית.</w:t>
      </w:r>
    </w:p>
    <w:p w:rsidR="00AF162A" w:rsidRDefault="00AF162A">
      <w:pPr>
        <w:pStyle w:val="Heading3"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</w:t>
      </w:r>
    </w:p>
    <w:p w:rsidR="00AF162A" w:rsidRDefault="00AF162A">
      <w:pPr>
        <w:pStyle w:val="Heading3"/>
      </w:pPr>
    </w:p>
    <w:p w:rsidR="00AF162A" w:rsidRDefault="00AF162A" w:rsidP="00C07A40">
      <w:pPr>
        <w:pStyle w:val="Heading3"/>
        <w:rPr>
          <w:rtl/>
        </w:rPr>
      </w:pPr>
      <w:r w:rsidRPr="007177AD">
        <w:rPr>
          <w:b w:val="0"/>
          <w:bCs w:val="0"/>
          <w:rtl/>
        </w:rPr>
        <w:t>תאריך הבדיקה :</w:t>
      </w:r>
      <w:r w:rsidR="00DE6A78">
        <w:rPr>
          <w:rFonts w:hint="cs"/>
        </w:rPr>
        <w:t xml:space="preserve">   </w:t>
      </w:r>
      <w:sdt>
        <w:sdtPr>
          <w:rPr>
            <w:rStyle w:val="BodyText"/>
            <w:rFonts w:ascii="Arial" w:hAnsi="Arial" w:cs="Arial"/>
            <w:sz w:val="24"/>
            <w:szCs w:val="24"/>
            <w:rtl/>
          </w:rPr>
          <w:id w:val="-1257283187"/>
          <w:placeholder>
            <w:docPart w:val="5C62EF4C839C4D62BB2D0CC92AD1D291"/>
          </w:placeholder>
          <w:date w:fullDate="2014-05-01T00:00:00Z">
            <w:dateFormat w:val="dd/MM/yyyy"/>
            <w:lid w:val="en-US"/>
            <w:storeMappedDataAs w:val="dateTime"/>
            <w:calendar w:val="gregorian"/>
          </w:date>
        </w:sdtPr>
        <w:sdtContent>
          <w:r w:rsidR="00C07A40" w:rsidRPr="00915E64">
            <w:rPr>
              <w:rStyle w:val="BodyText"/>
              <w:rFonts w:ascii="Arial" w:hAnsi="Arial" w:cs="Arial"/>
              <w:sz w:val="24"/>
              <w:szCs w:val="24"/>
            </w:rPr>
            <w:t>01/05/2014</w:t>
          </w:r>
        </w:sdtContent>
      </w:sdt>
    </w:p>
    <w:p w:rsidR="00AF162A" w:rsidRPr="00DE6A78" w:rsidRDefault="00AF162A" w:rsidP="00C07A40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הבודק :</w:t>
      </w:r>
      <w:r w:rsidR="00DE6A78">
        <w:rPr>
          <w:rFonts w:hint="cs"/>
        </w:rPr>
        <w:t xml:space="preserve"> </w:t>
      </w:r>
      <w:sdt>
        <w:sdtPr>
          <w:rPr>
            <w:rFonts w:hint="cs"/>
            <w:rtl/>
          </w:rPr>
          <w:id w:val="-1289269613"/>
          <w:placeholder>
            <w:docPart w:val="088DFB09E315469DAB594A0F1145C0B2"/>
          </w:placeholder>
          <w:text/>
        </w:sdtPr>
        <w:sdtEndPr/>
        <w:sdtContent>
          <w:r w:rsidR="00C07A40">
            <w:rPr>
              <w:rFonts w:hint="cs"/>
              <w:rtl/>
            </w:rPr>
            <w:t>רונן בר-אל</w:t>
          </w:r>
        </w:sdtContent>
      </w:sdt>
    </w:p>
    <w:p w:rsidR="00DE6A78" w:rsidRDefault="00DE6A78" w:rsidP="00DE6A78">
      <w:pPr>
        <w:jc w:val="right"/>
        <w:rPr>
          <w:b/>
          <w:bCs/>
          <w:sz w:val="32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F162A" w:rsidTr="0049662D">
        <w:trPr>
          <w:cantSplit/>
          <w:trHeight w:val="568"/>
        </w:trPr>
        <w:tc>
          <w:tcPr>
            <w:tcW w:w="2290" w:type="dxa"/>
            <w:gridSpan w:val="2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המבדק זיהה את הבעיה ?</w:t>
            </w:r>
          </w:p>
        </w:tc>
        <w:tc>
          <w:tcPr>
            <w:tcW w:w="3492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אופן הדמיית התקלה</w:t>
            </w:r>
          </w:p>
        </w:tc>
        <w:tc>
          <w:tcPr>
            <w:tcW w:w="214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993C67" w:rsidTr="00C42145">
        <w:trPr>
          <w:cantSplit/>
          <w:trHeight w:val="568"/>
        </w:trPr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לא אומת</w:t>
            </w:r>
          </w:p>
        </w:tc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 xml:space="preserve">תוקן </w:t>
            </w:r>
            <w:proofErr w:type="spellStart"/>
            <w:r w:rsidRPr="007177AD">
              <w:rPr>
                <w:rFonts w:ascii="David" w:hAnsi="David" w:cs="David"/>
                <w:sz w:val="32"/>
                <w:szCs w:val="28"/>
                <w:rtl/>
              </w:rPr>
              <w:t>בגרסא</w:t>
            </w:r>
            <w:proofErr w:type="spellEnd"/>
            <w:r w:rsidRPr="007177AD">
              <w:rPr>
                <w:rFonts w:ascii="David" w:hAnsi="David" w:cs="David"/>
                <w:sz w:val="32"/>
                <w:szCs w:val="28"/>
                <w:rtl/>
              </w:rPr>
              <w:t xml:space="preserve"> מתאריך</w:t>
            </w:r>
          </w:p>
        </w:tc>
        <w:tc>
          <w:tcPr>
            <w:tcW w:w="229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כן\לא</w:t>
            </w:r>
          </w:p>
        </w:tc>
        <w:tc>
          <w:tcPr>
            <w:tcW w:w="3492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214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377665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650488602"/>
            <w:placeholder>
              <w:docPart w:val="BFBB099E13864CDEA990785D9378906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62760500"/>
            <w:placeholder>
              <w:docPart w:val="209D351DFC2148458428AE4CD38B8ED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65095710"/>
            <w:placeholder>
              <w:docPart w:val="E30020EECE494325B4AE4621BD3D90BD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830331026"/>
            <w:placeholder>
              <w:docPart w:val="65A743A57897497692E6B0C065BE40A9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C07A40" w:rsidP="00C07A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בדיקה ידנית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63531632"/>
            <w:placeholder>
              <w:docPart w:val="A132F5A3AF6C4581986EDF22D1FD3D54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C07A40" w:rsidP="00C07A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7.1, 7.2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29302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469045013"/>
            <w:placeholder>
              <w:docPart w:val="5DAA0705737F43AC82E3E5FC25D15F5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71632965"/>
            <w:placeholder>
              <w:docPart w:val="5F265F199D9F4FCD8FDDB11D348669C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616833479"/>
            <w:placeholder>
              <w:docPart w:val="2BB33CD5203E405BAB2AB91C9A8B89B9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C07A40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58333998"/>
            <w:placeholder>
              <w:docPart w:val="284719366F94456FAD56770492B0E9D8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C07A40" w:rsidP="00C07A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נותק כל פעם מאוורר אחר. המבדק אמור לזהות שאין 4 פעמים </w:t>
                </w:r>
                <w:r>
                  <w:rPr>
                    <w:rFonts w:hint="cs"/>
                  </w:rPr>
                  <w:t>ON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08055060"/>
            <w:placeholder>
              <w:docPart w:val="4238DA04655B4F4B9AE211289B05AE48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C07A40" w:rsidP="00C07A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7.3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573159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35183719"/>
            <w:placeholder>
              <w:docPart w:val="384CF5C5E6EA4E17BABA5D521989999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300494478"/>
            <w:placeholder>
              <w:docPart w:val="A1FD82BD72E84D2C82A52B66F36CFAE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17712047"/>
            <w:placeholder>
              <w:docPart w:val="05DC43B1CE9F4AEBB32A5A7D3D1AFA3C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C07A40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980198180"/>
            <w:placeholder>
              <w:docPart w:val="44C15F838BE143ADA352BFF9015BEB5D"/>
            </w:placeholder>
            <w:text/>
          </w:sdtPr>
          <w:sdtContent>
            <w:tc>
              <w:tcPr>
                <w:tcW w:w="3492" w:type="dxa"/>
              </w:tcPr>
              <w:p w:rsidR="00083CBC" w:rsidRDefault="00C07A40" w:rsidP="00C07A40">
                <w:pPr>
                  <w:bidi/>
                  <w:rPr>
                    <w:sz w:val="32"/>
                    <w:szCs w:val="28"/>
                  </w:rPr>
                </w:pPr>
                <w:r w:rsidRPr="00C07A40">
                  <w:rPr>
                    <w:rtl/>
                  </w:rPr>
                  <w:t>כשהמבדק ציפה לראות 4 פעמים</w:t>
                </w:r>
                <w:r>
                  <w:rPr>
                    <w:rFonts w:hint="cs"/>
                    <w:rtl/>
                  </w:rPr>
                  <w:t xml:space="preserve"> </w:t>
                </w:r>
                <w:r>
                  <w:rPr>
                    <w:rFonts w:hint="cs"/>
                  </w:rPr>
                  <w:t>OFF</w:t>
                </w:r>
                <w:r>
                  <w:rPr>
                    <w:rFonts w:hint="cs"/>
                    <w:rtl/>
                  </w:rPr>
                  <w:t xml:space="preserve"> </w:t>
                </w:r>
                <w:r>
                  <w:rPr>
                    <w:rtl/>
                  </w:rPr>
                  <w:t>גרמתי למאווררים לעבוד.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6976620"/>
            <w:placeholder>
              <w:docPart w:val="636D53CBDBE3442DA68B62AD6FC6A4AC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1784336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09588437"/>
            <w:placeholder>
              <w:docPart w:val="2A6A040F6D78457C92293B0F99C7C48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650897300"/>
            <w:placeholder>
              <w:docPart w:val="5390E1E5904B4FCB843BC5896755BAC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70219907"/>
            <w:placeholder>
              <w:docPart w:val="44EC34E76C014D3C8507FC1936308D3C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C07A40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148242231"/>
            <w:placeholder>
              <w:docPart w:val="8DAC5579BC224596AACE8D080D39B635"/>
            </w:placeholder>
            <w:text/>
          </w:sdtPr>
          <w:sdtContent>
            <w:tc>
              <w:tcPr>
                <w:tcW w:w="3492" w:type="dxa"/>
              </w:tcPr>
              <w:p w:rsidR="00083CBC" w:rsidRDefault="00C07A40" w:rsidP="00C07A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במכשיר </w:t>
                </w:r>
                <w:r>
                  <w:rPr>
                    <w:rFonts w:hint="cs"/>
                  </w:rPr>
                  <w:t>DC</w:t>
                </w:r>
                <w:r>
                  <w:rPr>
                    <w:rFonts w:hint="cs"/>
                    <w:rtl/>
                  </w:rPr>
                  <w:t xml:space="preserve"> הורכבו ספקי </w:t>
                </w:r>
                <w:r>
                  <w:rPr>
                    <w:rFonts w:hint="cs"/>
                  </w:rPr>
                  <w:t>AC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71828321"/>
            <w:placeholder>
              <w:docPart w:val="AAB4651FDC1B4AF097B1F47BA574D4F4"/>
            </w:placeholder>
            <w:text/>
          </w:sdtPr>
          <w:sdtContent>
            <w:tc>
              <w:tcPr>
                <w:tcW w:w="2141" w:type="dxa"/>
              </w:tcPr>
              <w:p w:rsidR="00083CBC" w:rsidRPr="0025554D" w:rsidRDefault="00C07A40" w:rsidP="00C07A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7.4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79463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68110309"/>
            <w:placeholder>
              <w:docPart w:val="CE50908E120445F6B7EFD80D6865BBA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611854892"/>
            <w:placeholder>
              <w:docPart w:val="2E1BB7A199624095B6E49EB05E8E96C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69356735"/>
            <w:placeholder>
              <w:docPart w:val="D75CF9703E304AF9B78E30DEDD5B25E4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C07A40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052388994"/>
            <w:placeholder>
              <w:docPart w:val="0B32080707F5467E88505E888E043A15"/>
            </w:placeholder>
            <w:text/>
          </w:sdtPr>
          <w:sdtContent>
            <w:tc>
              <w:tcPr>
                <w:tcW w:w="3492" w:type="dxa"/>
              </w:tcPr>
              <w:p w:rsidR="00083CBC" w:rsidRDefault="00C07A40" w:rsidP="00C07A40">
                <w:pPr>
                  <w:bidi/>
                  <w:rPr>
                    <w:sz w:val="32"/>
                    <w:szCs w:val="28"/>
                  </w:rPr>
                </w:pPr>
                <w:r w:rsidRPr="00C07A40">
                  <w:rPr>
                    <w:rtl/>
                  </w:rPr>
                  <w:t xml:space="preserve">במכשיר </w:t>
                </w:r>
                <w:r>
                  <w:rPr>
                    <w:rFonts w:hint="cs"/>
                  </w:rPr>
                  <w:t>AC</w:t>
                </w:r>
                <w:r w:rsidRPr="00C07A40">
                  <w:rPr>
                    <w:rtl/>
                  </w:rPr>
                  <w:t xml:space="preserve"> הורכבו ספקי </w:t>
                </w:r>
                <w:r>
                  <w:rPr>
                    <w:rFonts w:hint="cs"/>
                  </w:rPr>
                  <w:t>D</w:t>
                </w:r>
                <w:r w:rsidRPr="00C07A40">
                  <w:t>C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3362280"/>
            <w:placeholder>
              <w:docPart w:val="FBC6E3544CE843AF8D8950E6000DA8C1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354074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4104394"/>
            <w:placeholder>
              <w:docPart w:val="00B580E2813549FAB661BD21B4DCB0C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86066520"/>
            <w:placeholder>
              <w:docPart w:val="D20630D1463D4E93A1295931A9FCC04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85342174"/>
            <w:placeholder>
              <w:docPart w:val="D37E05D3EDEB44CC8B4DD4EA8DA264C1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C07A40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12114590"/>
            <w:placeholder>
              <w:docPart w:val="BF725062557F434984D8BC7B4AC604CA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C07A40" w:rsidP="00C07A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בבדיקת זיהוי </w:t>
                </w:r>
                <w:r>
                  <w:rPr>
                    <w:rFonts w:hint="cs"/>
                  </w:rPr>
                  <w:t>FAIL</w:t>
                </w:r>
                <w:r>
                  <w:rPr>
                    <w:rFonts w:hint="cs"/>
                    <w:rtl/>
                  </w:rPr>
                  <w:t xml:space="preserve"> לספק הודלק הספק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99948648"/>
            <w:placeholder>
              <w:docPart w:val="96419F98DD2D4B67862AA62884BF55C2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919139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085684106"/>
            <w:placeholder>
              <w:docPart w:val="B9A396EA32654015A62880FD4550E72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14739130"/>
            <w:placeholder>
              <w:docPart w:val="9F27D9BDBD6F4E10AD6926915AC730E3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80513835"/>
            <w:placeholder>
              <w:docPart w:val="73E879BB874040598494531E16762E6B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C07A40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89692539"/>
            <w:placeholder>
              <w:docPart w:val="7262D2B7915245A896C1D74037082FAF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C07A40" w:rsidP="00C07A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בבדיקת זיהוי </w:t>
                </w:r>
                <w:r>
                  <w:t>NO EXIST</w:t>
                </w:r>
                <w:r>
                  <w:rPr>
                    <w:rFonts w:hint="cs"/>
                    <w:rtl/>
                  </w:rPr>
                  <w:t xml:space="preserve"> לא נשלף הספק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38174755"/>
            <w:placeholder>
              <w:docPart w:val="C71D911FCD57401E9D5859FF07C493FA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004557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03460006"/>
            <w:placeholder>
              <w:docPart w:val="E9DF8EF803984E388A374EB5D73E55F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51979273"/>
            <w:placeholder>
              <w:docPart w:val="58217E7F487A4F478FB1FA45715BA13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16504614"/>
            <w:placeholder>
              <w:docPart w:val="C4B540F82CF44CC3997D785E081ED943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C07A40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74376779"/>
            <w:placeholder>
              <w:docPart w:val="805A69870961466C8B7DAF577A0D1D61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C07A40" w:rsidP="00C07A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בבדיקת זיהוי </w:t>
                </w:r>
                <w:r>
                  <w:rPr>
                    <w:rFonts w:hint="cs"/>
                  </w:rPr>
                  <w:t>OK</w:t>
                </w:r>
                <w:r>
                  <w:rPr>
                    <w:rFonts w:hint="cs"/>
                    <w:rtl/>
                  </w:rPr>
                  <w:t xml:space="preserve"> לספק, כובה הספק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49581539"/>
            <w:placeholder>
              <w:docPart w:val="3DEAF7F96EEE406D9580C90A7CBF667F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905560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27934735"/>
            <w:placeholder>
              <w:docPart w:val="C57871C912D9418DB6FA8E5FB92DFDE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id w:val="-661083265"/>
            <w:placeholder>
              <w:docPart w:val="066A03ACFDC7449EABF3F9E1FAA784B6"/>
            </w:placeholder>
            <w:text/>
          </w:sdtPr>
          <w:sdtContent>
            <w:tc>
              <w:tcPr>
                <w:tcW w:w="2291" w:type="dxa"/>
              </w:tcPr>
              <w:p w:rsidR="00083CBC" w:rsidRDefault="004353ED" w:rsidP="004353ED">
                <w:pPr>
                  <w:jc w:val="right"/>
                  <w:rPr>
                    <w:sz w:val="32"/>
                    <w:szCs w:val="28"/>
                  </w:rPr>
                </w:pPr>
                <w:r w:rsidRPr="004353ED">
                  <w:rPr>
                    <w:rtl/>
                  </w:rPr>
                  <w:t>תוקן במקום ע"י</w:t>
                </w:r>
                <w:r>
                  <w:rPr>
                    <w:rFonts w:hint="cs"/>
                    <w:rtl/>
                  </w:rPr>
                  <w:t xml:space="preserve"> </w:t>
                </w:r>
                <w:r w:rsidRPr="004353ED">
                  <w:rPr>
                    <w:rtl/>
                  </w:rPr>
                  <w:t>איליה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44769464"/>
            <w:placeholder>
              <w:docPart w:val="0E52F8CEF8A6466E8B196A47BBCD9436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4353ED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לא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92040154"/>
            <w:placeholder>
              <w:docPart w:val="1CCB8A5AE6284E7B9CF9ACA4E4198494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4353ED" w:rsidP="004353ED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הוצא נגד </w:t>
                </w:r>
                <w:r>
                  <w:t>R20</w:t>
                </w:r>
                <w:r>
                  <w:rPr>
                    <w:rFonts w:hint="cs"/>
                    <w:rtl/>
                  </w:rPr>
                  <w:t xml:space="preserve"> בספק. (נטרול פעולת ה-</w:t>
                </w:r>
                <w:r>
                  <w:t>DG</w:t>
                </w:r>
                <w:r>
                  <w:rPr>
                    <w:rFonts w:hint="cs"/>
                    <w:rtl/>
                  </w:rPr>
                  <w:t>)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11409949"/>
            <w:placeholder>
              <w:docPart w:val="BB4BEE03CDA247CA96B0950AA0500DD5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4353ED" w:rsidP="004353ED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7.5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2070843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53700573"/>
            <w:placeholder>
              <w:docPart w:val="85178AE591FA42FC9BAAC2C06226013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90248552"/>
            <w:placeholder>
              <w:docPart w:val="AA78CEC0B75E49548DDA6D4E123CCE4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8836396"/>
            <w:placeholder>
              <w:docPart w:val="5DB3F9583D6C453ABD0C5CEEAB681438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F2638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034687172"/>
            <w:placeholder>
              <w:docPart w:val="0442F71A887946F4AED5063DEBCDE6F5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F26387" w:rsidP="00F2638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לא הוכנסו </w:t>
                </w:r>
                <w:r>
                  <w:rPr>
                    <w:rFonts w:hint="cs"/>
                  </w:rPr>
                  <w:t>XFP</w:t>
                </w:r>
                <w:r>
                  <w:rPr>
                    <w:rFonts w:hint="cs"/>
                    <w:rtl/>
                  </w:rPr>
                  <w:t xml:space="preserve"> לכל אחד </w:t>
                </w:r>
                <w:proofErr w:type="spellStart"/>
                <w:r>
                  <w:rPr>
                    <w:rFonts w:hint="cs"/>
                    <w:rtl/>
                  </w:rPr>
                  <w:t>מהפורטים</w:t>
                </w:r>
                <w:proofErr w:type="spellEnd"/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09032955"/>
            <w:placeholder>
              <w:docPart w:val="32387D08D7A64502869591E41931C819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F26387" w:rsidP="00F2638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7.6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4666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86581084"/>
            <w:placeholder>
              <w:docPart w:val="5764B2498D354D0AA886F16B8EDD226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6787379"/>
            <w:placeholder>
              <w:docPart w:val="E12AE6B1635943A288DB0D35AD9AE14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715785838"/>
            <w:placeholder>
              <w:docPart w:val="CBF7582213A5430DA7D6D44CB8A7F8B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F2638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32135552"/>
            <w:placeholder>
              <w:docPart w:val="E32F76EBB68E47B0A2276544EA8EF778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F26387" w:rsidP="00F2638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הוכנס </w:t>
                </w:r>
                <w:r>
                  <w:rPr>
                    <w:rFonts w:hint="cs"/>
                  </w:rPr>
                  <w:t>XFP</w:t>
                </w:r>
                <w:r>
                  <w:rPr>
                    <w:rFonts w:hint="cs"/>
                    <w:rtl/>
                  </w:rPr>
                  <w:t xml:space="preserve"> לא מוכר בכדי לוודא שמבדק קורא את שם יצרן ה-</w:t>
                </w:r>
                <w:r>
                  <w:rPr>
                    <w:rFonts w:hint="cs"/>
                  </w:rPr>
                  <w:t>XFP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118212197"/>
            <w:placeholder>
              <w:docPart w:val="F885C49FF8FC4DFC980944874385A294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929393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766224077"/>
            <w:placeholder>
              <w:docPart w:val="A963609838C44125BF9FC29CE65560F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69239186"/>
            <w:placeholder>
              <w:docPart w:val="4702F50716BD46B98A91B43A9F9BE43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97241516"/>
            <w:placeholder>
              <w:docPart w:val="B4FD11563D7E470389034A7EEFC419C4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F2638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971977859"/>
            <w:placeholder>
              <w:docPart w:val="710D0BBE476448C487D6A7EDF9FD86E7"/>
            </w:placeholder>
            <w:text/>
          </w:sdtPr>
          <w:sdtContent>
            <w:tc>
              <w:tcPr>
                <w:tcW w:w="3492" w:type="dxa"/>
              </w:tcPr>
              <w:p w:rsidR="00083CBC" w:rsidRDefault="00F26387" w:rsidP="00F26387">
                <w:pPr>
                  <w:bidi/>
                  <w:rPr>
                    <w:sz w:val="32"/>
                    <w:szCs w:val="28"/>
                  </w:rPr>
                </w:pPr>
                <w:r w:rsidRPr="00F26387">
                  <w:rPr>
                    <w:rtl/>
                  </w:rPr>
                  <w:t xml:space="preserve">לא הוכנסו </w:t>
                </w:r>
                <w:r>
                  <w:rPr>
                    <w:rFonts w:hint="cs"/>
                  </w:rPr>
                  <w:t>SF</w:t>
                </w:r>
                <w:r w:rsidRPr="00F26387">
                  <w:t>P</w:t>
                </w:r>
                <w:r w:rsidRPr="00F26387">
                  <w:rPr>
                    <w:rtl/>
                  </w:rPr>
                  <w:t xml:space="preserve"> לכל אחד </w:t>
                </w:r>
                <w:proofErr w:type="spellStart"/>
                <w:r w:rsidRPr="00F26387">
                  <w:rPr>
                    <w:rtl/>
                  </w:rPr>
                  <w:t>מהפורטים</w:t>
                </w:r>
                <w:proofErr w:type="spellEnd"/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59824693"/>
            <w:placeholder>
              <w:docPart w:val="74EAA20A7DB24353A664811C4DADA694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F26387" w:rsidP="00F2638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7.7</w:t>
                </w:r>
              </w:p>
            </w:tc>
          </w:sdtContent>
        </w:sdt>
      </w:tr>
      <w:tr w:rsidR="00083CBC" w:rsidTr="00F26387">
        <w:trPr>
          <w:cantSplit/>
          <w:trHeight w:val="1225"/>
        </w:trPr>
        <w:sdt>
          <w:sdtPr>
            <w:rPr>
              <w:sz w:val="32"/>
              <w:szCs w:val="28"/>
            </w:rPr>
            <w:id w:val="1379974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F26387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58046178"/>
            <w:placeholder>
              <w:docPart w:val="52A95110D4CC4CFD9521430F9DD97AB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939130998"/>
            <w:placeholder>
              <w:docPart w:val="08B5D96CF6864842965C6B937593E04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71109455"/>
            <w:placeholder>
              <w:docPart w:val="E994D3B204684A7387720917EDCE915A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F2638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979684387"/>
            <w:placeholder>
              <w:docPart w:val="1511BB3086F6420FB087E61D84277F19"/>
            </w:placeholder>
            <w:text/>
          </w:sdtPr>
          <w:sdtContent>
            <w:tc>
              <w:tcPr>
                <w:tcW w:w="3492" w:type="dxa"/>
              </w:tcPr>
              <w:p w:rsidR="00083CBC" w:rsidRDefault="00F26387" w:rsidP="00083CBC">
                <w:pPr>
                  <w:bidi/>
                  <w:rPr>
                    <w:sz w:val="32"/>
                    <w:szCs w:val="28"/>
                  </w:rPr>
                </w:pPr>
                <w:r w:rsidRPr="00F26387">
                  <w:rPr>
                    <w:rtl/>
                  </w:rPr>
                  <w:t xml:space="preserve">הוכנס </w:t>
                </w:r>
                <w:r>
                  <w:rPr>
                    <w:rFonts w:hint="cs"/>
                  </w:rPr>
                  <w:t>S</w:t>
                </w:r>
                <w:r w:rsidRPr="00F26387">
                  <w:t>FP</w:t>
                </w:r>
                <w:r w:rsidRPr="00F26387">
                  <w:rPr>
                    <w:rtl/>
                  </w:rPr>
                  <w:t xml:space="preserve"> לא מוכר בכדי לוודא שמבדק קורא את שם יצרן ה-</w:t>
                </w:r>
                <w:r>
                  <w:rPr>
                    <w:rFonts w:hint="cs"/>
                  </w:rPr>
                  <w:t>S</w:t>
                </w:r>
                <w:r w:rsidRPr="00F26387">
                  <w:t>FP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1340472"/>
            <w:placeholder>
              <w:docPart w:val="62F64FDAE85645EE97085E88D344C3F8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F26387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820075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:rsidR="00F26387" w:rsidRDefault="00F26387" w:rsidP="00F2638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383605103"/>
            <w:placeholder>
              <w:docPart w:val="0E93AB21EAAE4E17AD015BAE3637C0F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F26387" w:rsidRDefault="00F26387" w:rsidP="00F2638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646497394"/>
            <w:placeholder>
              <w:docPart w:val="399AF2D3E1EB40E8BCFEDBA424EB3133"/>
            </w:placeholder>
            <w:showingPlcHdr/>
            <w:text/>
          </w:sdtPr>
          <w:sdtContent>
            <w:tc>
              <w:tcPr>
                <w:tcW w:w="2291" w:type="dxa"/>
              </w:tcPr>
              <w:p w:rsidR="00F26387" w:rsidRDefault="00F26387" w:rsidP="00F2638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60024836"/>
            <w:placeholder>
              <w:docPart w:val="A3C23FC5D7D549C2B95E08FEB3B121EC"/>
            </w:placeholder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:rsidR="00F26387" w:rsidRDefault="00F26387" w:rsidP="00F2638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28"/>
              <w:szCs w:val="28"/>
              <w:rtl/>
            </w:rPr>
            <w:id w:val="724107261"/>
            <w:placeholder>
              <w:docPart w:val="766CB34D31D64EDE98EC5A14E5594671"/>
            </w:placeholder>
            <w:text/>
          </w:sdtPr>
          <w:sdtContent>
            <w:tc>
              <w:tcPr>
                <w:tcW w:w="3492" w:type="dxa"/>
              </w:tcPr>
              <w:p w:rsidR="00F26387" w:rsidRDefault="00F26387" w:rsidP="00F26387">
                <w:pPr>
                  <w:bidi/>
                  <w:rPr>
                    <w:sz w:val="32"/>
                    <w:szCs w:val="28"/>
                  </w:rPr>
                </w:pPr>
                <w:r w:rsidRPr="00F26387">
                  <w:rPr>
                    <w:sz w:val="28"/>
                    <w:szCs w:val="28"/>
                    <w:rtl/>
                  </w:rPr>
                  <w:t xml:space="preserve">הוצאה </w:t>
                </w:r>
                <w:proofErr w:type="spellStart"/>
                <w:r w:rsidRPr="00F26387">
                  <w:rPr>
                    <w:sz w:val="28"/>
                    <w:szCs w:val="28"/>
                    <w:rtl/>
                  </w:rPr>
                  <w:t>בטריה</w:t>
                </w:r>
                <w:proofErr w:type="spellEnd"/>
              </w:p>
            </w:tc>
          </w:sdtContent>
        </w:sdt>
        <w:tc>
          <w:tcPr>
            <w:tcW w:w="2141" w:type="dxa"/>
          </w:tcPr>
          <w:p w:rsidR="00F26387" w:rsidRPr="0025554D" w:rsidRDefault="00F26387" w:rsidP="00F26387">
            <w:pPr>
              <w:bidi/>
              <w:rPr>
                <w:sz w:val="32"/>
                <w:szCs w:val="28"/>
              </w:rPr>
            </w:pPr>
            <w:sdt>
              <w:sdtPr>
                <w:rPr>
                  <w:sz w:val="32"/>
                  <w:szCs w:val="28"/>
                  <w:rtl/>
                </w:rPr>
                <w:id w:val="257105328"/>
                <w:placeholder>
                  <w:docPart w:val="25F9729043FA47C0952EE9EFD29A1BBC"/>
                </w:placeholder>
                <w:text/>
              </w:sdtPr>
              <w:sdtContent>
                <w:r>
                  <w:rPr>
                    <w:rFonts w:hint="cs"/>
                    <w:sz w:val="32"/>
                    <w:szCs w:val="28"/>
                    <w:rtl/>
                  </w:rPr>
                  <w:t>7.8</w:t>
                </w:r>
              </w:sdtContent>
            </w:sdt>
          </w:p>
        </w:tc>
      </w:tr>
      <w:tr w:rsidR="00F26387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775603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:rsidR="00F26387" w:rsidRDefault="00F26387" w:rsidP="00F2638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14862902"/>
            <w:placeholder>
              <w:docPart w:val="CBAC3C1828514B6D832EE05AD551BCD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F26387" w:rsidRDefault="00F26387" w:rsidP="00F2638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223296659"/>
            <w:placeholder>
              <w:docPart w:val="5C36D711B7334D2E8862E9ADF63249A1"/>
            </w:placeholder>
            <w:showingPlcHdr/>
            <w:text/>
          </w:sdtPr>
          <w:sdtContent>
            <w:tc>
              <w:tcPr>
                <w:tcW w:w="2291" w:type="dxa"/>
              </w:tcPr>
              <w:p w:rsidR="00F26387" w:rsidRDefault="00F26387" w:rsidP="00F2638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223566044"/>
            <w:placeholder>
              <w:docPart w:val="0943D2F4356F466FB8F708124CD27CEC"/>
            </w:placeholder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:rsidR="00F26387" w:rsidRDefault="00F26387" w:rsidP="00F2638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28"/>
              <w:szCs w:val="28"/>
              <w:rtl/>
            </w:rPr>
            <w:id w:val="-1424482901"/>
            <w:placeholder>
              <w:docPart w:val="6786E0E2C1074004B20658B2828523FC"/>
            </w:placeholder>
            <w:text/>
          </w:sdtPr>
          <w:sdtContent>
            <w:tc>
              <w:tcPr>
                <w:tcW w:w="3492" w:type="dxa"/>
              </w:tcPr>
              <w:p w:rsidR="00F26387" w:rsidRDefault="00F26387" w:rsidP="00F26387">
                <w:pPr>
                  <w:bidi/>
                  <w:rPr>
                    <w:sz w:val="32"/>
                    <w:szCs w:val="28"/>
                  </w:rPr>
                </w:pPr>
                <w:r w:rsidRPr="00F26387">
                  <w:rPr>
                    <w:sz w:val="28"/>
                    <w:szCs w:val="28"/>
                    <w:rtl/>
                  </w:rPr>
                  <w:t>שונה תאריך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14518441"/>
            <w:placeholder>
              <w:docPart w:val="149952B183584183B37C290641CC600A"/>
            </w:placeholder>
            <w:showingPlcHdr/>
            <w:text/>
          </w:sdtPr>
          <w:sdtContent>
            <w:tc>
              <w:tcPr>
                <w:tcW w:w="2141" w:type="dxa"/>
              </w:tcPr>
              <w:p w:rsidR="00F26387" w:rsidRPr="0025554D" w:rsidRDefault="00F26387" w:rsidP="00F2638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F26387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907305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:rsidR="00F26387" w:rsidRDefault="00F26387" w:rsidP="00F2638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2057422413"/>
            <w:placeholder>
              <w:docPart w:val="2C879E709EC842FCADA0A088429B99E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F26387" w:rsidRDefault="00F26387" w:rsidP="00F2638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591398575"/>
            <w:placeholder>
              <w:docPart w:val="C2A55A1ABEA0406F8EF1D0759422B76C"/>
            </w:placeholder>
            <w:showingPlcHdr/>
            <w:text/>
          </w:sdtPr>
          <w:sdtContent>
            <w:tc>
              <w:tcPr>
                <w:tcW w:w="2291" w:type="dxa"/>
              </w:tcPr>
              <w:p w:rsidR="00F26387" w:rsidRDefault="00F26387" w:rsidP="00F2638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2416593"/>
            <w:placeholder>
              <w:docPart w:val="5D19C2A6D6B84B14AB25C4F9EE2958F4"/>
            </w:placeholder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:rsidR="00F26387" w:rsidRDefault="00F26387" w:rsidP="00F2638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28"/>
              <w:szCs w:val="28"/>
              <w:rtl/>
            </w:rPr>
            <w:id w:val="2060045795"/>
            <w:placeholder>
              <w:docPart w:val="1D674881FA5A490EACD599E7D6E55EF3"/>
            </w:placeholder>
            <w:text/>
          </w:sdtPr>
          <w:sdtContent>
            <w:tc>
              <w:tcPr>
                <w:tcW w:w="3492" w:type="dxa"/>
              </w:tcPr>
              <w:p w:rsidR="00F26387" w:rsidRDefault="00F26387" w:rsidP="00F26387">
                <w:pPr>
                  <w:bidi/>
                  <w:rPr>
                    <w:sz w:val="32"/>
                    <w:szCs w:val="28"/>
                  </w:rPr>
                </w:pPr>
                <w:r w:rsidRPr="00F26387">
                  <w:rPr>
                    <w:sz w:val="28"/>
                    <w:szCs w:val="28"/>
                    <w:rtl/>
                  </w:rPr>
                  <w:t>שונתה שעה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518845614"/>
            <w:placeholder>
              <w:docPart w:val="83F06BABBADB400FBE469D65B36B37F7"/>
            </w:placeholder>
            <w:showingPlcHdr/>
            <w:text/>
          </w:sdtPr>
          <w:sdtContent>
            <w:tc>
              <w:tcPr>
                <w:tcW w:w="2141" w:type="dxa"/>
              </w:tcPr>
              <w:p w:rsidR="00F26387" w:rsidRPr="0025554D" w:rsidRDefault="00F26387" w:rsidP="00F2638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F26387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917089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:rsidR="00F26387" w:rsidRDefault="00F26387" w:rsidP="00F2638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285309976"/>
            <w:placeholder>
              <w:docPart w:val="A9DAB3C2F8564AE49000C25B140007A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F26387" w:rsidRDefault="00F26387" w:rsidP="00F2638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701518125"/>
            <w:placeholder>
              <w:docPart w:val="D391BB283501489D98F7AF54418B90BF"/>
            </w:placeholder>
            <w:showingPlcHdr/>
            <w:text/>
          </w:sdtPr>
          <w:sdtContent>
            <w:tc>
              <w:tcPr>
                <w:tcW w:w="2291" w:type="dxa"/>
              </w:tcPr>
              <w:p w:rsidR="00F26387" w:rsidRDefault="00F26387" w:rsidP="00F26387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525099293"/>
            <w:placeholder>
              <w:docPart w:val="E1E0BD822BB7472E86CCB09BBB9CC48A"/>
            </w:placeholder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:rsidR="00F26387" w:rsidRDefault="00F26387" w:rsidP="00F2638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28"/>
              <w:szCs w:val="28"/>
              <w:rtl/>
            </w:rPr>
            <w:id w:val="-1083604242"/>
            <w:placeholder>
              <w:docPart w:val="C6036100467E40A68519BB1835F3A62A"/>
            </w:placeholder>
            <w:text/>
          </w:sdtPr>
          <w:sdtContent>
            <w:tc>
              <w:tcPr>
                <w:tcW w:w="3492" w:type="dxa"/>
              </w:tcPr>
              <w:p w:rsidR="00F26387" w:rsidRDefault="001321C7" w:rsidP="001321C7">
                <w:pPr>
                  <w:bidi/>
                  <w:rPr>
                    <w:sz w:val="32"/>
                    <w:szCs w:val="28"/>
                  </w:rPr>
                </w:pPr>
                <w:r w:rsidRPr="001321C7">
                  <w:rPr>
                    <w:sz w:val="28"/>
                    <w:szCs w:val="28"/>
                    <w:rtl/>
                  </w:rPr>
                  <w:t>הורץ מכשיר שיש לו בעיה שיבושי</w:t>
                </w:r>
                <w:r w:rsidRPr="001321C7">
                  <w:rPr>
                    <w:sz w:val="28"/>
                    <w:szCs w:val="28"/>
                  </w:rPr>
                  <w:t>DATA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225250262"/>
            <w:placeholder>
              <w:docPart w:val="8778CC4FB60548EFA5DF70CC0BC96438"/>
            </w:placeholder>
            <w:text/>
          </w:sdtPr>
          <w:sdtContent>
            <w:tc>
              <w:tcPr>
                <w:tcW w:w="2141" w:type="dxa"/>
              </w:tcPr>
              <w:p w:rsidR="00F26387" w:rsidRPr="0025554D" w:rsidRDefault="001321C7" w:rsidP="001321C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7.9</w:t>
                </w:r>
              </w:p>
            </w:tc>
          </w:sdtContent>
        </w:sdt>
      </w:tr>
      <w:tr w:rsidR="001321C7" w:rsidRPr="0025554D" w:rsidTr="005517B6">
        <w:trPr>
          <w:cantSplit/>
          <w:trHeight w:val="1136"/>
        </w:trPr>
        <w:sdt>
          <w:sdtPr>
            <w:rPr>
              <w:sz w:val="32"/>
              <w:szCs w:val="28"/>
            </w:rPr>
            <w:id w:val="-391971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472098342"/>
            <w:placeholder>
              <w:docPart w:val="B726E3D19E464EF79516013CC26D94F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354335802"/>
            <w:placeholder>
              <w:docPart w:val="76D8E041F6C84BD680285A766AA24E91"/>
            </w:placeholder>
            <w:showingPlcHdr/>
            <w:text/>
          </w:sdtPr>
          <w:sdtContent>
            <w:tc>
              <w:tcPr>
                <w:tcW w:w="2291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27596766"/>
            <w:placeholder>
              <w:docPart w:val="27B09644577445E48EDD2DA982517DE2"/>
            </w:placeholder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:rsidR="001321C7" w:rsidRDefault="001321C7" w:rsidP="005517B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971668284"/>
            <w:placeholder>
              <w:docPart w:val="789089FE6CB94D96A70BB2F5CB45BFB3"/>
            </w:placeholder>
            <w:text/>
          </w:sdtPr>
          <w:sdtContent>
            <w:tc>
              <w:tcPr>
                <w:tcW w:w="3492" w:type="dxa"/>
              </w:tcPr>
              <w:p w:rsidR="001321C7" w:rsidRDefault="001321C7" w:rsidP="001321C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הוצא פיוז </w:t>
                </w:r>
                <w:r>
                  <w:t>F2</w:t>
                </w:r>
                <w:r>
                  <w:rPr>
                    <w:rFonts w:hint="cs"/>
                    <w:rtl/>
                  </w:rPr>
                  <w:t xml:space="preserve"> דבר שגורם למכשיר לא להגיע ל </w:t>
                </w:r>
                <w:r>
                  <w:t>LOOCKED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15602865"/>
            <w:placeholder>
              <w:docPart w:val="8FECD5DBB22D44CCBEB9C09D68B4A9AD"/>
            </w:placeholder>
            <w:text/>
          </w:sdtPr>
          <w:sdtContent>
            <w:tc>
              <w:tcPr>
                <w:tcW w:w="2141" w:type="dxa"/>
              </w:tcPr>
              <w:p w:rsidR="001321C7" w:rsidRPr="0025554D" w:rsidRDefault="001321C7" w:rsidP="001321C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7.10</w:t>
                </w:r>
              </w:p>
            </w:tc>
          </w:sdtContent>
        </w:sdt>
      </w:tr>
      <w:tr w:rsidR="001321C7" w:rsidRPr="0025554D" w:rsidTr="005517B6">
        <w:trPr>
          <w:cantSplit/>
          <w:trHeight w:val="1136"/>
        </w:trPr>
        <w:sdt>
          <w:sdtPr>
            <w:rPr>
              <w:sz w:val="32"/>
              <w:szCs w:val="28"/>
            </w:rPr>
            <w:id w:val="1798257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65387903"/>
            <w:placeholder>
              <w:docPart w:val="3275ADAD110F4D83AD7322C833AAF31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098561004"/>
            <w:placeholder>
              <w:docPart w:val="D7ECCC656A604865861F6A821652ED0E"/>
            </w:placeholder>
            <w:showingPlcHdr/>
            <w:text/>
          </w:sdtPr>
          <w:sdtContent>
            <w:tc>
              <w:tcPr>
                <w:tcW w:w="2291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905106496"/>
            <w:placeholder>
              <w:docPart w:val="8F9C61BF9ACA4B44ACDB516857890233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:rsidR="001321C7" w:rsidRDefault="001321C7" w:rsidP="001321C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28"/>
              <w:szCs w:val="28"/>
              <w:rtl/>
            </w:rPr>
            <w:id w:val="21214721"/>
            <w:placeholder>
              <w:docPart w:val="71C61BE5C4154FDCA35F76AEC43949EF"/>
            </w:placeholder>
            <w:text/>
          </w:sdtPr>
          <w:sdtContent>
            <w:tc>
              <w:tcPr>
                <w:tcW w:w="3492" w:type="dxa"/>
              </w:tcPr>
              <w:p w:rsidR="001321C7" w:rsidRDefault="001321C7" w:rsidP="005517B6">
                <w:pPr>
                  <w:bidi/>
                  <w:rPr>
                    <w:sz w:val="32"/>
                    <w:szCs w:val="28"/>
                  </w:rPr>
                </w:pPr>
                <w:r w:rsidRPr="001321C7">
                  <w:rPr>
                    <w:sz w:val="28"/>
                    <w:szCs w:val="28"/>
                    <w:rtl/>
                  </w:rPr>
                  <w:t>לא מבוצע במבדק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50575964"/>
            <w:placeholder>
              <w:docPart w:val="F43366448A5C454B806DEDFF98A238FA"/>
            </w:placeholder>
            <w:text/>
          </w:sdtPr>
          <w:sdtContent>
            <w:tc>
              <w:tcPr>
                <w:tcW w:w="2141" w:type="dxa"/>
              </w:tcPr>
              <w:p w:rsidR="001321C7" w:rsidRPr="0025554D" w:rsidRDefault="001321C7" w:rsidP="001321C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7.11</w:t>
                </w:r>
              </w:p>
            </w:tc>
          </w:sdtContent>
        </w:sdt>
      </w:tr>
      <w:tr w:rsidR="001321C7" w:rsidRPr="0025554D" w:rsidTr="005517B6">
        <w:trPr>
          <w:cantSplit/>
          <w:trHeight w:val="1136"/>
        </w:trPr>
        <w:sdt>
          <w:sdtPr>
            <w:rPr>
              <w:sz w:val="32"/>
              <w:szCs w:val="28"/>
            </w:rPr>
            <w:id w:val="8915427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088539006"/>
            <w:placeholder>
              <w:docPart w:val="BDEFE3FA6247458388E4587EF4AA163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2105609198"/>
            <w:placeholder>
              <w:docPart w:val="D59346CDFD2C4250BE0E89EFF9E0C5C6"/>
            </w:placeholder>
            <w:showingPlcHdr/>
            <w:text/>
          </w:sdtPr>
          <w:sdtContent>
            <w:tc>
              <w:tcPr>
                <w:tcW w:w="2291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39411838"/>
            <w:placeholder>
              <w:docPart w:val="2DE4EF9F16604ADBA2A4F984FE2747A2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:rsidR="001321C7" w:rsidRDefault="001321C7" w:rsidP="001321C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28"/>
              <w:szCs w:val="28"/>
              <w:rtl/>
            </w:rPr>
            <w:id w:val="709994657"/>
            <w:placeholder>
              <w:docPart w:val="0F019260ABFD4334BAA9180A862C5E41"/>
            </w:placeholder>
            <w:text/>
          </w:sdtPr>
          <w:sdtContent>
            <w:tc>
              <w:tcPr>
                <w:tcW w:w="3492" w:type="dxa"/>
              </w:tcPr>
              <w:p w:rsidR="001321C7" w:rsidRDefault="001321C7" w:rsidP="001321C7">
                <w:pPr>
                  <w:bidi/>
                  <w:rPr>
                    <w:sz w:val="32"/>
                    <w:szCs w:val="28"/>
                  </w:rPr>
                </w:pPr>
                <w:r w:rsidRPr="001321C7">
                  <w:rPr>
                    <w:sz w:val="28"/>
                    <w:szCs w:val="28"/>
                    <w:rtl/>
                  </w:rPr>
                  <w:t>בדיקת נוריות.</w:t>
                </w:r>
                <w:r>
                  <w:rPr>
                    <w:rFonts w:hint="cs"/>
                    <w:sz w:val="28"/>
                    <w:szCs w:val="28"/>
                    <w:rtl/>
                  </w:rPr>
                  <w:t xml:space="preserve"> </w:t>
                </w:r>
                <w:r w:rsidRPr="001321C7">
                  <w:rPr>
                    <w:sz w:val="28"/>
                    <w:szCs w:val="28"/>
                    <w:rtl/>
                  </w:rPr>
                  <w:t xml:space="preserve">מדליק </w:t>
                </w:r>
                <w:proofErr w:type="spellStart"/>
                <w:r w:rsidRPr="001321C7">
                  <w:rPr>
                    <w:sz w:val="28"/>
                    <w:szCs w:val="28"/>
                    <w:rtl/>
                  </w:rPr>
                  <w:t>לדים</w:t>
                </w:r>
                <w:proofErr w:type="spellEnd"/>
                <w:r w:rsidRPr="001321C7">
                  <w:rPr>
                    <w:sz w:val="28"/>
                    <w:szCs w:val="28"/>
                    <w:rtl/>
                  </w:rPr>
                  <w:t xml:space="preserve"> כנדרש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036537923"/>
            <w:placeholder>
              <w:docPart w:val="B31E7D53CF96422F9A6C4F32CC6BA76A"/>
            </w:placeholder>
            <w:text/>
          </w:sdtPr>
          <w:sdtContent>
            <w:tc>
              <w:tcPr>
                <w:tcW w:w="2141" w:type="dxa"/>
              </w:tcPr>
              <w:p w:rsidR="001321C7" w:rsidRPr="0025554D" w:rsidRDefault="001321C7" w:rsidP="001321C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7.12</w:t>
                </w:r>
              </w:p>
            </w:tc>
          </w:sdtContent>
        </w:sdt>
      </w:tr>
      <w:tr w:rsidR="001321C7" w:rsidRPr="0025554D" w:rsidTr="005517B6">
        <w:trPr>
          <w:cantSplit/>
          <w:trHeight w:val="1136"/>
        </w:trPr>
        <w:sdt>
          <w:sdtPr>
            <w:rPr>
              <w:sz w:val="32"/>
              <w:szCs w:val="28"/>
            </w:rPr>
            <w:id w:val="868795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2118513751"/>
            <w:placeholder>
              <w:docPart w:val="4F93E2A398364CA7A8CBEE7D607E84C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350402315"/>
            <w:placeholder>
              <w:docPart w:val="A05C1E21436744BD84E056B6FC7D3927"/>
            </w:placeholder>
            <w:showingPlcHdr/>
            <w:text/>
          </w:sdtPr>
          <w:sdtContent>
            <w:tc>
              <w:tcPr>
                <w:tcW w:w="2291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21556969"/>
            <w:placeholder>
              <w:docPart w:val="4C02404EB3A948A18C2232928060C815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:rsidR="001321C7" w:rsidRDefault="001321C7" w:rsidP="001321C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tc>
          <w:tcPr>
            <w:tcW w:w="3492" w:type="dxa"/>
          </w:tcPr>
          <w:p w:rsidR="001321C7" w:rsidRDefault="001321C7" w:rsidP="001321C7">
            <w:pPr>
              <w:bidi/>
              <w:rPr>
                <w:sz w:val="32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id w:val="1021745711"/>
                <w:placeholder>
                  <w:docPart w:val="D11B71A5598A4FB7817E9F6C81454174"/>
                </w:placeholder>
                <w:text/>
              </w:sdtPr>
              <w:sdtContent>
                <w:r w:rsidRPr="001321C7">
                  <w:rPr>
                    <w:rFonts w:hint="cs"/>
                    <w:sz w:val="28"/>
                    <w:szCs w:val="28"/>
                    <w:rtl/>
                  </w:rPr>
                  <w:t>נצמא שמ</w:t>
                </w:r>
              </w:sdtContent>
            </w:sdt>
            <w:r>
              <w:rPr>
                <w:rFonts w:hint="cs"/>
                <w:sz w:val="28"/>
                <w:szCs w:val="28"/>
                <w:rtl/>
              </w:rPr>
              <w:t xml:space="preserve">כשיר מקשר </w:t>
            </w:r>
            <w:r>
              <w:rPr>
                <w:rFonts w:hint="cs"/>
                <w:sz w:val="28"/>
                <w:szCs w:val="28"/>
              </w:rPr>
              <w:t>MAC</w:t>
            </w:r>
            <w:r>
              <w:rPr>
                <w:rFonts w:hint="cs"/>
                <w:sz w:val="28"/>
                <w:szCs w:val="28"/>
                <w:rtl/>
              </w:rPr>
              <w:t xml:space="preserve"> לברקוד</w:t>
            </w:r>
          </w:p>
        </w:tc>
        <w:sdt>
          <w:sdtPr>
            <w:rPr>
              <w:sz w:val="32"/>
              <w:szCs w:val="28"/>
              <w:rtl/>
            </w:rPr>
            <w:id w:val="1481035706"/>
            <w:placeholder>
              <w:docPart w:val="50B08E5C132E46F49EBB63B786A4E7DB"/>
            </w:placeholder>
            <w:text/>
          </w:sdtPr>
          <w:sdtContent>
            <w:tc>
              <w:tcPr>
                <w:tcW w:w="2141" w:type="dxa"/>
              </w:tcPr>
              <w:p w:rsidR="001321C7" w:rsidRPr="0025554D" w:rsidRDefault="001321C7" w:rsidP="001321C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7.13</w:t>
                </w:r>
              </w:p>
            </w:tc>
          </w:sdtContent>
        </w:sdt>
      </w:tr>
      <w:tr w:rsidR="001321C7" w:rsidRPr="0025554D" w:rsidTr="005517B6">
        <w:trPr>
          <w:cantSplit/>
          <w:trHeight w:val="1136"/>
        </w:trPr>
        <w:sdt>
          <w:sdtPr>
            <w:rPr>
              <w:sz w:val="32"/>
              <w:szCs w:val="28"/>
            </w:rPr>
            <w:id w:val="-2530565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722401619"/>
            <w:placeholder>
              <w:docPart w:val="0F521BDBB6CF413A8F2F5814A72DAD5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515881577"/>
            <w:placeholder>
              <w:docPart w:val="2B448AE9220D49C0A081717C8593EFAB"/>
            </w:placeholder>
            <w:showingPlcHdr/>
            <w:text/>
          </w:sdtPr>
          <w:sdtContent>
            <w:tc>
              <w:tcPr>
                <w:tcW w:w="2291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405580907"/>
            <w:placeholder>
              <w:docPart w:val="92EB6E30A5BF44CA8845E5FE6054DD5A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:rsidR="001321C7" w:rsidRDefault="001321C7" w:rsidP="001321C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28"/>
              <w:szCs w:val="28"/>
              <w:rtl/>
            </w:rPr>
            <w:id w:val="-318342752"/>
            <w:placeholder>
              <w:docPart w:val="24EA01299E0648F083F042AF3EDC66C9"/>
            </w:placeholder>
            <w:text/>
          </w:sdtPr>
          <w:sdtContent>
            <w:tc>
              <w:tcPr>
                <w:tcW w:w="3492" w:type="dxa"/>
              </w:tcPr>
              <w:p w:rsidR="001321C7" w:rsidRDefault="001321C7" w:rsidP="001321C7">
                <w:pPr>
                  <w:bidi/>
                  <w:rPr>
                    <w:sz w:val="32"/>
                    <w:szCs w:val="28"/>
                  </w:rPr>
                </w:pPr>
                <w:r w:rsidRPr="001321C7">
                  <w:rPr>
                    <w:sz w:val="28"/>
                    <w:szCs w:val="28"/>
                    <w:rtl/>
                  </w:rPr>
                  <w:t>הוטענה קונפיגורציה ונמצא</w:t>
                </w:r>
                <w:r>
                  <w:rPr>
                    <w:rFonts w:hint="cs"/>
                    <w:sz w:val="28"/>
                    <w:szCs w:val="28"/>
                    <w:rtl/>
                  </w:rPr>
                  <w:t xml:space="preserve"> </w:t>
                </w:r>
                <w:r w:rsidRPr="001321C7">
                  <w:rPr>
                    <w:sz w:val="28"/>
                    <w:szCs w:val="28"/>
                    <w:rtl/>
                  </w:rPr>
                  <w:t>שמבדק אכן מבצע</w:t>
                </w:r>
                <w:r>
                  <w:rPr>
                    <w:rFonts w:hint="cs"/>
                    <w:sz w:val="28"/>
                    <w:szCs w:val="28"/>
                    <w:rtl/>
                  </w:rPr>
                  <w:t xml:space="preserve">               </w:t>
                </w:r>
                <w:r w:rsidRPr="001321C7">
                  <w:rPr>
                    <w:sz w:val="28"/>
                    <w:szCs w:val="28"/>
                  </w:rPr>
                  <w:t>SET TO DEFAUL</w:t>
                </w:r>
                <w:r>
                  <w:rPr>
                    <w:sz w:val="28"/>
                    <w:szCs w:val="28"/>
                  </w:rPr>
                  <w:t>T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11574154"/>
            <w:placeholder>
              <w:docPart w:val="FAD5EF0523A3470CB4AA348E98881B52"/>
            </w:placeholder>
            <w:text/>
          </w:sdtPr>
          <w:sdtContent>
            <w:tc>
              <w:tcPr>
                <w:tcW w:w="2141" w:type="dxa"/>
              </w:tcPr>
              <w:p w:rsidR="001321C7" w:rsidRPr="0025554D" w:rsidRDefault="001321C7" w:rsidP="001321C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7.14</w:t>
                </w:r>
              </w:p>
            </w:tc>
          </w:sdtContent>
        </w:sdt>
      </w:tr>
      <w:tr w:rsidR="001321C7" w:rsidRPr="0025554D" w:rsidTr="005517B6">
        <w:trPr>
          <w:cantSplit/>
          <w:trHeight w:val="1136"/>
        </w:trPr>
        <w:sdt>
          <w:sdtPr>
            <w:rPr>
              <w:sz w:val="32"/>
              <w:szCs w:val="28"/>
            </w:rPr>
            <w:id w:val="-1023541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45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051228"/>
            <w:placeholder>
              <w:docPart w:val="8629265AD01B4416931CD2714AF2519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16194315"/>
            <w:placeholder>
              <w:docPart w:val="1057183183B1442EB9156FB6B85FD89E"/>
            </w:placeholder>
            <w:showingPlcHdr/>
            <w:text/>
          </w:sdtPr>
          <w:sdtContent>
            <w:tc>
              <w:tcPr>
                <w:tcW w:w="2291" w:type="dxa"/>
              </w:tcPr>
              <w:p w:rsidR="001321C7" w:rsidRDefault="001321C7" w:rsidP="005517B6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522554495"/>
            <w:placeholder>
              <w:docPart w:val="9FBCB005A70A4037A80C2CD28A2DD470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Content>
            <w:tc>
              <w:tcPr>
                <w:tcW w:w="3492" w:type="dxa"/>
              </w:tcPr>
              <w:p w:rsidR="001321C7" w:rsidRDefault="001321C7" w:rsidP="001321C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rtl/>
            </w:rPr>
            <w:id w:val="2037304509"/>
            <w:placeholder>
              <w:docPart w:val="7A87AC980AEB4AE29C0E845D11705B0F"/>
            </w:placeholder>
            <w:showingPlcHdr/>
            <w:text/>
          </w:sdtPr>
          <w:sdtContent>
            <w:tc>
              <w:tcPr>
                <w:tcW w:w="3492" w:type="dxa"/>
              </w:tcPr>
              <w:p w:rsidR="001321C7" w:rsidRDefault="001321C7" w:rsidP="005517B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72392069"/>
            <w:placeholder>
              <w:docPart w:val="C6A00EB9E7904ED99A063AD15D28D15A"/>
            </w:placeholder>
            <w:showingPlcHdr/>
            <w:text/>
          </w:sdtPr>
          <w:sdtContent>
            <w:tc>
              <w:tcPr>
                <w:tcW w:w="2141" w:type="dxa"/>
              </w:tcPr>
              <w:p w:rsidR="001321C7" w:rsidRPr="0025554D" w:rsidRDefault="001321C7" w:rsidP="005517B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:rsidR="000819A4" w:rsidRDefault="000819A4">
      <w:pPr>
        <w:rPr>
          <w:sz w:val="28"/>
          <w:szCs w:val="28"/>
        </w:rPr>
      </w:pPr>
    </w:p>
    <w:p w:rsidR="000819A4" w:rsidRDefault="000819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162A" w:rsidRDefault="00AF162A">
      <w:pPr>
        <w:rPr>
          <w:sz w:val="28"/>
          <w:szCs w:val="28"/>
          <w:rtl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867"/>
        <w:gridCol w:w="8959"/>
      </w:tblGrid>
      <w:tr w:rsidR="00AF162A" w:rsidTr="00FB4C57">
        <w:trPr>
          <w:cantSplit/>
          <w:trHeight w:val="280"/>
        </w:trPr>
        <w:tc>
          <w:tcPr>
            <w:tcW w:w="4747" w:type="dxa"/>
            <w:gridSpan w:val="3"/>
          </w:tcPr>
          <w:p w:rsidR="00AF162A" w:rsidRDefault="00AF162A">
            <w:pPr>
              <w:pStyle w:val="Heading4"/>
            </w:pPr>
            <w:r>
              <w:rPr>
                <w:rFonts w:hint="cs"/>
                <w:rtl/>
              </w:rPr>
              <w:t>משוב מחלקת מבדקים</w:t>
            </w:r>
          </w:p>
        </w:tc>
        <w:tc>
          <w:tcPr>
            <w:tcW w:w="8959" w:type="dxa"/>
            <w:vMerge w:val="restart"/>
          </w:tcPr>
          <w:p w:rsidR="00AF162A" w:rsidRDefault="00AF162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הצעות/בקשות לשיפו</w:t>
            </w:r>
            <w:r>
              <w:rPr>
                <w:rFonts w:hint="cs"/>
                <w:sz w:val="32"/>
                <w:szCs w:val="32"/>
                <w:rtl/>
              </w:rPr>
              <w:t xml:space="preserve">ר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F162A" w:rsidTr="00FB4C57">
        <w:trPr>
          <w:cantSplit/>
          <w:trHeight w:val="280"/>
        </w:trPr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הועבר לתיק ליישום עתידי</w:t>
            </w:r>
          </w:p>
        </w:tc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1867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בוצע בגרסא מתאריך</w:t>
            </w:r>
          </w:p>
        </w:tc>
        <w:tc>
          <w:tcPr>
            <w:tcW w:w="8959" w:type="dxa"/>
            <w:vMerge/>
          </w:tcPr>
          <w:p w:rsidR="00AF162A" w:rsidRDefault="00AF162A">
            <w:pPr>
              <w:pStyle w:val="Heading4"/>
              <w:rPr>
                <w:rtl/>
              </w:rPr>
            </w:pPr>
          </w:p>
        </w:tc>
      </w:tr>
      <w:tr w:rsidR="00AF162A" w:rsidTr="00FB4C57">
        <w:trPr>
          <w:cantSplit/>
          <w:trHeight w:val="567"/>
        </w:trPr>
        <w:sdt>
          <w:sdtPr>
            <w:rPr>
              <w:rtl/>
            </w:rPr>
            <w:id w:val="23675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060587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1292434234"/>
            <w:placeholder>
              <w:docPart w:val="C67AF38E0877434EB1926872BFA35D22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AF162A" w:rsidRPr="0049662D" w:rsidRDefault="00FB4C57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72392687"/>
            <w:placeholder>
              <w:docPart w:val="7C1A3E3BAF1A4047A6DB7CED867E2CEA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AF162A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8F04C3">
        <w:trPr>
          <w:cantSplit/>
          <w:trHeight w:val="567"/>
        </w:trPr>
        <w:sdt>
          <w:sdtPr>
            <w:rPr>
              <w:rtl/>
            </w:rPr>
            <w:id w:val="1379744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69043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89254161"/>
            <w:placeholder>
              <w:docPart w:val="9C57DA47BA514C6C914A60B451C36A76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615323857"/>
            <w:placeholder>
              <w:docPart w:val="10D506EAAFA34D72831CE9E9D40CFBBE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1255432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73161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644356825"/>
            <w:placeholder>
              <w:docPart w:val="6341698D1A474AFE9CAB5AC59341580F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916897841"/>
            <w:placeholder>
              <w:docPart w:val="64361E57ED4548E4B22DA51111711107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527608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227801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652954275"/>
            <w:placeholder>
              <w:docPart w:val="94D9ADB274EE47CC95BCA69CCB104796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43637049"/>
            <w:placeholder>
              <w:docPart w:val="1F216A3D168448F4971814D979295A41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721446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86626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28969829"/>
            <w:placeholder>
              <w:docPart w:val="A37C6C3195DA4C0DBD959D716A98D962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309905771"/>
            <w:placeholder>
              <w:docPart w:val="EC164A7FA71B44CAA69E8451AD016049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1909718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663093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989752229"/>
            <w:placeholder>
              <w:docPart w:val="5D4DD4333E1546B791F90448E0A82A6E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455672607"/>
            <w:placeholder>
              <w:docPart w:val="C8ED9495F00947739A08C681722E86B0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435497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04941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353035272"/>
            <w:placeholder>
              <w:docPart w:val="2C565DB75BA142D9958FDA3EEBF37FE8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226579303"/>
            <w:placeholder>
              <w:docPart w:val="BF73DF5B3EF243118157B45A502D1BBC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450085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716553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984931398"/>
            <w:placeholder>
              <w:docPart w:val="5750F4F41B6546E9915D2D174CE3EA8D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559636607"/>
            <w:placeholder>
              <w:docPart w:val="D5080B64CD9F44D8AAEEDB0AC4ADCD4B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</w:tbl>
    <w:p w:rsidR="00AF162A" w:rsidRDefault="00AF162A">
      <w:pPr>
        <w:rPr>
          <w:sz w:val="28"/>
          <w:szCs w:val="28"/>
          <w:rtl/>
        </w:rPr>
      </w:pPr>
    </w:p>
    <w:p w:rsidR="00AF162A" w:rsidRDefault="00AF162A">
      <w:pPr>
        <w:rPr>
          <w:sz w:val="28"/>
          <w:szCs w:val="28"/>
          <w:rtl/>
        </w:rPr>
      </w:pPr>
    </w:p>
    <w:p w:rsidR="00AF162A" w:rsidRDefault="00AF162A" w:rsidP="00014A6E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>חתימ</w:t>
      </w:r>
      <w:r>
        <w:rPr>
          <w:rFonts w:hint="cs"/>
          <w:sz w:val="28"/>
          <w:szCs w:val="28"/>
          <w:rtl/>
        </w:rPr>
        <w:t>ת הבודק/מבקש: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944973147"/>
          <w:placeholder>
            <w:docPart w:val="73F4EF4522C3487484E4D6F5290E7C5A"/>
          </w:placeholder>
          <w:text/>
        </w:sdtPr>
        <w:sdtEndPr/>
        <w:sdtContent>
          <w:r w:rsidR="00014A6E">
            <w:rPr>
              <w:rFonts w:hint="cs"/>
              <w:sz w:val="28"/>
              <w:szCs w:val="28"/>
              <w:rtl/>
            </w:rPr>
            <w:t>רונן בר-אל</w:t>
          </w:r>
        </w:sdtContent>
      </w:sdt>
    </w:p>
    <w:p w:rsidR="00FB4C57" w:rsidRDefault="00FB4C5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FB4C57" w:rsidRDefault="00FB4C57" w:rsidP="00FB4C57">
      <w:pPr>
        <w:bidi/>
        <w:rPr>
          <w:sz w:val="28"/>
          <w:szCs w:val="28"/>
          <w:rtl/>
        </w:rPr>
      </w:pPr>
    </w:p>
    <w:p w:rsidR="00AF162A" w:rsidRDefault="00ED5EB5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אישור המבדק ע"י מחלקת מבדקים</w:t>
      </w:r>
    </w:p>
    <w:p w:rsidR="00AF162A" w:rsidRDefault="00AF162A">
      <w:pPr>
        <w:jc w:val="right"/>
        <w:rPr>
          <w:sz w:val="28"/>
          <w:szCs w:val="28"/>
          <w:rtl/>
        </w:rPr>
      </w:pPr>
    </w:p>
    <w:p w:rsidR="00ED5EB5" w:rsidRPr="00ED5EB5" w:rsidRDefault="00AF162A" w:rsidP="00FB4C57">
      <w:pPr>
        <w:bidi/>
        <w:rPr>
          <w:sz w:val="28"/>
          <w:szCs w:val="28"/>
        </w:rPr>
      </w:pPr>
      <w:r w:rsidRPr="00ED5EB5">
        <w:rPr>
          <w:rFonts w:hint="cs"/>
          <w:sz w:val="28"/>
          <w:szCs w:val="28"/>
          <w:rtl/>
        </w:rPr>
        <w:t>הערות</w:t>
      </w:r>
      <w:r w:rsidR="00ED5EB5">
        <w:rPr>
          <w:rFonts w:hint="cs"/>
          <w:sz w:val="28"/>
          <w:szCs w:val="28"/>
          <w:rtl/>
        </w:rPr>
        <w:t xml:space="preserve">: </w:t>
      </w:r>
      <w:sdt>
        <w:sdtPr>
          <w:rPr>
            <w:rFonts w:hint="cs"/>
            <w:sz w:val="28"/>
            <w:szCs w:val="28"/>
            <w:rtl/>
          </w:rPr>
          <w:id w:val="1850676611"/>
          <w:placeholder>
            <w:docPart w:val="04E6079F34594FD29B370719DE4B7A32"/>
          </w:placeholder>
          <w:comboBox>
            <w:listItem w:displayText="המבדק אושר לעבודה" w:value="המבדק אושר לעבודה"/>
            <w:listItem w:displayText="המבדק לא אושר לעבודה" w:value="המבדק לא אושר לעבודה"/>
          </w:comboBox>
        </w:sdtPr>
        <w:sdtEndPr/>
        <w:sdtContent>
          <w:r w:rsidR="00014A6E">
            <w:rPr>
              <w:rFonts w:hint="cs"/>
              <w:sz w:val="28"/>
              <w:szCs w:val="28"/>
              <w:rtl/>
            </w:rPr>
            <w:t>המבדק אושר לעבודה</w:t>
          </w:r>
        </w:sdtContent>
      </w:sdt>
    </w:p>
    <w:p w:rsidR="00AF162A" w:rsidRDefault="00AF162A" w:rsidP="00FB4C5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</w:rPr>
          <w:id w:val="1507099206"/>
          <w:placeholder>
            <w:docPart w:val="2BEEEFCEDC14492DAB35037C160A0E45"/>
          </w:placeholder>
          <w:showingPlcHdr/>
          <w:text/>
        </w:sdtPr>
        <w:sdtEndPr/>
        <w:sdtContent>
          <w:r w:rsidR="00FB4C57">
            <w:rPr>
              <w:rStyle w:val="PlaceholderText"/>
              <w:rFonts w:hint="cs"/>
              <w:rtl/>
            </w:rPr>
            <w:t xml:space="preserve">                        </w:t>
          </w:r>
        </w:sdtContent>
      </w:sdt>
    </w:p>
    <w:p w:rsidR="00AF162A" w:rsidRDefault="00AF162A">
      <w:pPr>
        <w:jc w:val="right"/>
        <w:rPr>
          <w:sz w:val="28"/>
          <w:szCs w:val="28"/>
          <w:rtl/>
        </w:rPr>
      </w:pPr>
    </w:p>
    <w:p w:rsidR="00AF162A" w:rsidRPr="00ED5EB5" w:rsidRDefault="00AF162A" w:rsidP="00083CBC">
      <w:pPr>
        <w:bidi/>
        <w:rPr>
          <w:sz w:val="32"/>
          <w:szCs w:val="32"/>
          <w:rtl/>
        </w:rPr>
      </w:pPr>
      <w:r w:rsidRPr="00ED5EB5">
        <w:rPr>
          <w:rFonts w:hint="cs"/>
          <w:sz w:val="28"/>
          <w:szCs w:val="28"/>
          <w:rtl/>
        </w:rPr>
        <w:t>חתימה: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283538537"/>
          <w:placeholder>
            <w:docPart w:val="09B8E1FA99FF4BA2B4CCB61EDB19C50C"/>
          </w:placeholder>
          <w:comboBox>
            <w:listItem w:displayText="איליה גינזבורג" w:value="איליה גינזבורג"/>
            <w:listItem w:displayText="איתן סופרי" w:value="איתן סופרי"/>
            <w:listItem w:displayText="אלכס פליישר" w:value="אלכס פליישר"/>
            <w:listItem w:displayText="גיל צבי" w:value="גיל צבי"/>
            <w:listItem w:displayText="סימיון פרנצ'ר" w:value="סימיון פרנצ'ר"/>
            <w:listItem w:displayText="רוני ארז" w:value="רוני ארז"/>
            <w:listItem w:displayText="שי בלאף" w:value="שי בלאף"/>
            <w:listItem w:displayText="שרגא לאופר" w:value="שרגא לאופר"/>
          </w:comboBox>
        </w:sdtPr>
        <w:sdtEndPr>
          <w:rPr>
            <w:rStyle w:val="Style1"/>
          </w:rPr>
        </w:sdtEndPr>
        <w:sdtContent>
          <w:r w:rsidR="00014A6E">
            <w:rPr>
              <w:rStyle w:val="Style1"/>
              <w:rFonts w:hint="cs"/>
              <w:rtl/>
            </w:rPr>
            <w:t>איליה גינזבורג</w:t>
          </w:r>
        </w:sdtContent>
      </w:sdt>
    </w:p>
    <w:p w:rsidR="00AF162A" w:rsidRDefault="00AF162A" w:rsidP="00014A6E">
      <w:pPr>
        <w:bidi/>
      </w:pPr>
      <w:r w:rsidRPr="00ED5EB5">
        <w:rPr>
          <w:rFonts w:hint="cs"/>
          <w:sz w:val="28"/>
          <w:szCs w:val="28"/>
          <w:rtl/>
        </w:rPr>
        <w:t>תאריך: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-1203165410"/>
          <w:placeholder>
            <w:docPart w:val="EF3DC499ACD64109BC0D7712B9BB6B40"/>
          </w:placeholder>
          <w:date w:fullDate="2014-05-07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28"/>
            <w:szCs w:val="28"/>
          </w:rPr>
        </w:sdtEndPr>
        <w:sdtContent>
          <w:r w:rsidR="00014A6E">
            <w:rPr>
              <w:rStyle w:val="Style1"/>
            </w:rPr>
            <w:t>07/05/2014</w:t>
          </w:r>
        </w:sdtContent>
      </w:sdt>
    </w:p>
    <w:sectPr w:rsidR="00AF162A">
      <w:headerReference w:type="default" r:id="rId7"/>
      <w:footerReference w:type="default" r:id="rId8"/>
      <w:pgSz w:w="16838" w:h="11906" w:orient="landscape"/>
      <w:pgMar w:top="1258" w:right="1440" w:bottom="1797" w:left="144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1C3" w:rsidRDefault="003A71C3" w:rsidP="00AF162A">
      <w:r>
        <w:separator/>
      </w:r>
    </w:p>
  </w:endnote>
  <w:endnote w:type="continuationSeparator" w:id="0">
    <w:p w:rsidR="003A71C3" w:rsidRDefault="003A71C3" w:rsidP="00AF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AF162A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382FAC">
      <w:rPr>
        <w:noProof/>
      </w:rPr>
      <w:t>6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1C3" w:rsidRDefault="003A71C3" w:rsidP="00AF162A">
      <w:r>
        <w:separator/>
      </w:r>
    </w:p>
  </w:footnote>
  <w:footnote w:type="continuationSeparator" w:id="0">
    <w:p w:rsidR="003A71C3" w:rsidRDefault="003A71C3" w:rsidP="00AF1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1A4A8F">
    <w:pPr>
      <w:pStyle w:val="Header"/>
    </w:pPr>
    <w:r>
      <w:fldChar w:fldCharType="begin"/>
    </w:r>
    <w:r>
      <w:instrText xml:space="preserve"> FILENAME </w:instrText>
    </w:r>
    <w:r>
      <w:fldChar w:fldCharType="separate"/>
    </w:r>
    <w:r w:rsidR="00805F2F">
      <w:rPr>
        <w:noProof/>
      </w:rPr>
      <w:t>Document1</w:t>
    </w:r>
    <w:r>
      <w:rPr>
        <w:noProof/>
      </w:rPr>
      <w:fldChar w:fldCharType="end"/>
    </w:r>
    <w:r w:rsidR="00AF162A">
      <w:t xml:space="preserve">             </w:t>
    </w:r>
  </w:p>
  <w:p w:rsidR="00AF162A" w:rsidRDefault="00AF162A">
    <w:pPr>
      <w:pStyle w:val="Header"/>
    </w:pPr>
    <w:r>
      <w:fldChar w:fldCharType="begin"/>
    </w:r>
    <w:r>
      <w:instrText xml:space="preserve"> DATE  \* MERGEFORMAT </w:instrText>
    </w:r>
    <w:r>
      <w:fldChar w:fldCharType="separate"/>
    </w:r>
    <w:r w:rsidR="00805F2F">
      <w:rPr>
        <w:noProof/>
      </w:rPr>
      <w:t>14/01/2018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ocumentProtection w:edit="forms" w:formatting="1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2F"/>
    <w:rsid w:val="00003298"/>
    <w:rsid w:val="000041FE"/>
    <w:rsid w:val="00014A6E"/>
    <w:rsid w:val="000445AB"/>
    <w:rsid w:val="00047CEC"/>
    <w:rsid w:val="000509A2"/>
    <w:rsid w:val="00077255"/>
    <w:rsid w:val="000819A4"/>
    <w:rsid w:val="00083CBC"/>
    <w:rsid w:val="0009357B"/>
    <w:rsid w:val="000B1DDA"/>
    <w:rsid w:val="001321C7"/>
    <w:rsid w:val="001A4A8F"/>
    <w:rsid w:val="001B1F18"/>
    <w:rsid w:val="001C4E3E"/>
    <w:rsid w:val="00201643"/>
    <w:rsid w:val="0025554D"/>
    <w:rsid w:val="00282C89"/>
    <w:rsid w:val="002B7F4F"/>
    <w:rsid w:val="00382FAC"/>
    <w:rsid w:val="003A71C3"/>
    <w:rsid w:val="003C5F4F"/>
    <w:rsid w:val="003F51AD"/>
    <w:rsid w:val="003F74CF"/>
    <w:rsid w:val="00407A80"/>
    <w:rsid w:val="004353ED"/>
    <w:rsid w:val="00446481"/>
    <w:rsid w:val="0049662D"/>
    <w:rsid w:val="004C6E24"/>
    <w:rsid w:val="004D1ED1"/>
    <w:rsid w:val="00544143"/>
    <w:rsid w:val="00544F97"/>
    <w:rsid w:val="00554159"/>
    <w:rsid w:val="00595973"/>
    <w:rsid w:val="005C4D6C"/>
    <w:rsid w:val="005E2042"/>
    <w:rsid w:val="005E6720"/>
    <w:rsid w:val="00620E10"/>
    <w:rsid w:val="006261A4"/>
    <w:rsid w:val="006847CD"/>
    <w:rsid w:val="006C6E7C"/>
    <w:rsid w:val="007177AD"/>
    <w:rsid w:val="007419EE"/>
    <w:rsid w:val="00747676"/>
    <w:rsid w:val="00785C07"/>
    <w:rsid w:val="007A1574"/>
    <w:rsid w:val="007C2215"/>
    <w:rsid w:val="007E07E8"/>
    <w:rsid w:val="00805F2F"/>
    <w:rsid w:val="0081370A"/>
    <w:rsid w:val="008C3E49"/>
    <w:rsid w:val="008C68C7"/>
    <w:rsid w:val="00902B5F"/>
    <w:rsid w:val="00915E64"/>
    <w:rsid w:val="00993C67"/>
    <w:rsid w:val="009B1560"/>
    <w:rsid w:val="009B46B2"/>
    <w:rsid w:val="009E2662"/>
    <w:rsid w:val="00AF162A"/>
    <w:rsid w:val="00AF1ABD"/>
    <w:rsid w:val="00BB2542"/>
    <w:rsid w:val="00C07A40"/>
    <w:rsid w:val="00C40F61"/>
    <w:rsid w:val="00C42145"/>
    <w:rsid w:val="00CD542F"/>
    <w:rsid w:val="00CF0A93"/>
    <w:rsid w:val="00D55B68"/>
    <w:rsid w:val="00DC688C"/>
    <w:rsid w:val="00DE6A78"/>
    <w:rsid w:val="00E15B5C"/>
    <w:rsid w:val="00E4093B"/>
    <w:rsid w:val="00EC3843"/>
    <w:rsid w:val="00ED5EB5"/>
    <w:rsid w:val="00F24BC2"/>
    <w:rsid w:val="00F26387"/>
    <w:rsid w:val="00F3166F"/>
    <w:rsid w:val="00FB4C57"/>
    <w:rsid w:val="00FC0883"/>
    <w:rsid w:val="00FC47A4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8D508-C9AF-4892-8B9C-D81FB628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cs="David"/>
      <w:noProof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rFonts w:cs="David"/>
      <w:b/>
      <w:bCs/>
      <w:noProof/>
      <w:sz w:val="32"/>
      <w:szCs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right"/>
    </w:pPr>
    <w:rPr>
      <w:rFonts w:cs="David"/>
      <w:noProof/>
    </w:rPr>
  </w:style>
  <w:style w:type="paragraph" w:styleId="BodyText3">
    <w:name w:val="Body Text 3"/>
    <w:basedOn w:val="Normal"/>
    <w:semiHidden/>
    <w:pPr>
      <w:bidi/>
    </w:pPr>
    <w:rPr>
      <w:rFonts w:cs="David"/>
      <w:noProof/>
      <w:szCs w:val="2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ABD"/>
    <w:rPr>
      <w:color w:val="808080"/>
    </w:rPr>
  </w:style>
  <w:style w:type="character" w:customStyle="1" w:styleId="Style1">
    <w:name w:val="Style1"/>
    <w:basedOn w:val="DefaultParagraphFont"/>
    <w:uiPriority w:val="1"/>
    <w:rsid w:val="000B1DD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ya_g\Documents\Custom%20Office%20Templates\Badas%20AT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5F69DF90FF4E8FB4F3ACD499725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4B607-9A34-4D8E-802F-F3FA91207C03}"/>
      </w:docPartPr>
      <w:docPartBody>
        <w:p w:rsidR="00000000" w:rsidRDefault="00AD0E82">
          <w:pPr>
            <w:pStyle w:val="FE5F69DF90FF4E8FB4F3ACD499725E0B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    </w:t>
          </w:r>
        </w:p>
      </w:docPartBody>
    </w:docPart>
    <w:docPart>
      <w:docPartPr>
        <w:name w:val="56CF728CCF6F459CB60360D3FE282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97358-27E1-4B67-9E66-9736EC9D4BBC}"/>
      </w:docPartPr>
      <w:docPartBody>
        <w:p w:rsidR="00000000" w:rsidRDefault="00AD0E82">
          <w:pPr>
            <w:pStyle w:val="56CF728CCF6F459CB60360D3FE2822D3"/>
          </w:pPr>
          <w:r w:rsidRPr="007419EE">
            <w:rPr>
              <w:rFonts w:ascii="Arial" w:hAnsi="Arial" w:cs="Arial"/>
              <w:sz w:val="24"/>
              <w:szCs w:val="24"/>
            </w:rPr>
            <w:t xml:space="preserve">                     </w:t>
          </w:r>
        </w:p>
      </w:docPartBody>
    </w:docPart>
    <w:docPart>
      <w:docPartPr>
        <w:name w:val="38A41DCDBF0242FC850E50C17EBBB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F408C-B1C5-4EAF-A9CD-49E6E54A931F}"/>
      </w:docPartPr>
      <w:docPartBody>
        <w:p w:rsidR="00000000" w:rsidRDefault="00AD0E82">
          <w:pPr>
            <w:pStyle w:val="38A41DCDBF0242FC850E50C17EBBBAAC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</w:t>
          </w:r>
        </w:p>
      </w:docPartBody>
    </w:docPart>
    <w:docPart>
      <w:docPartPr>
        <w:name w:val="992C7AE5917E41D2A3C6C8EB5813C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7C5CE-D483-4ECB-8119-7AB4871C7338}"/>
      </w:docPartPr>
      <w:docPartBody>
        <w:p w:rsidR="00000000" w:rsidRDefault="00AD0E82">
          <w:pPr>
            <w:pStyle w:val="992C7AE5917E41D2A3C6C8EB5813C5F7"/>
          </w:pPr>
          <w:r w:rsidRPr="007419EE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</w:t>
          </w:r>
        </w:p>
      </w:docPartBody>
    </w:docPart>
    <w:docPart>
      <w:docPartPr>
        <w:name w:val="A68854A180394BD4B9AF969421B2D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1751A-577E-430A-AD0A-47C368881AD3}"/>
      </w:docPartPr>
      <w:docPartBody>
        <w:p w:rsidR="00000000" w:rsidRDefault="00AD0E82">
          <w:pPr>
            <w:pStyle w:val="A68854A180394BD4B9AF969421B2D9BD"/>
          </w:pPr>
          <w:r w:rsidRPr="005C4D6C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  </w:t>
          </w:r>
        </w:p>
      </w:docPartBody>
    </w:docPart>
    <w:docPart>
      <w:docPartPr>
        <w:name w:val="5C62EF4C839C4D62BB2D0CC92AD1D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DA2DD-368A-48B4-B21E-4EF0DF853842}"/>
      </w:docPartPr>
      <w:docPartBody>
        <w:p w:rsidR="00000000" w:rsidRDefault="00AD0E82">
          <w:pPr>
            <w:pStyle w:val="5C62EF4C839C4D62BB2D0CC92AD1D291"/>
          </w:pPr>
          <w:r w:rsidRPr="00446481">
            <w:rPr>
              <w:rStyle w:val="PlaceholderText"/>
              <w:rFonts w:hint="cs"/>
              <w:rtl/>
            </w:rPr>
            <w:t xml:space="preserve">                   </w:t>
          </w:r>
        </w:p>
      </w:docPartBody>
    </w:docPart>
    <w:docPart>
      <w:docPartPr>
        <w:name w:val="088DFB09E315469DAB594A0F1145C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3FA1B-7A5D-403A-ACA0-DE88D0234086}"/>
      </w:docPartPr>
      <w:docPartBody>
        <w:p w:rsidR="00000000" w:rsidRDefault="00AD0E82">
          <w:pPr>
            <w:pStyle w:val="088DFB09E315469DAB594A0F1145C0B2"/>
          </w:pPr>
          <w:r w:rsidRPr="00446481">
            <w:rPr>
              <w:rStyle w:val="PlaceholderText"/>
              <w:rFonts w:hint="cs"/>
              <w:rtl/>
            </w:rPr>
            <w:t xml:space="preserve">                 </w:t>
          </w:r>
        </w:p>
      </w:docPartBody>
    </w:docPart>
    <w:docPart>
      <w:docPartPr>
        <w:name w:val="BFBB099E13864CDEA990785D93789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42519-8805-4699-8A73-08321078D37B}"/>
      </w:docPartPr>
      <w:docPartBody>
        <w:p w:rsidR="00000000" w:rsidRDefault="00AD0E82">
          <w:pPr>
            <w:pStyle w:val="BFBB099E13864CDEA990785D9378906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09D351DFC2148458428AE4CD38B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612C1-0F74-473F-A758-567B1C72950C}"/>
      </w:docPartPr>
      <w:docPartBody>
        <w:p w:rsidR="00000000" w:rsidRDefault="00AD0E82">
          <w:pPr>
            <w:pStyle w:val="209D351DFC2148458428AE4CD38B8EDF"/>
          </w:pPr>
          <w:r>
            <w:rPr>
              <w:rStyle w:val="PlaceholderText"/>
              <w:rFonts w:hint="cs"/>
              <w:rtl/>
            </w:rPr>
            <w:t xml:space="preserve">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30020EECE494325B4AE4621BD3D9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12D24-946D-4F40-8E13-046DC4DA6F74}"/>
      </w:docPartPr>
      <w:docPartBody>
        <w:p w:rsidR="00000000" w:rsidRDefault="00AD0E82">
          <w:pPr>
            <w:pStyle w:val="E30020EECE494325B4AE4621BD3D90B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5A743A57897497692E6B0C065BE4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5D2D6-BD76-4F29-A639-05C60FBBC33B}"/>
      </w:docPartPr>
      <w:docPartBody>
        <w:p w:rsidR="00000000" w:rsidRDefault="00AD0E82">
          <w:pPr>
            <w:pStyle w:val="65A743A57897497692E6B0C065BE40A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132F5A3AF6C4581986EDF22D1FD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A4EBB-199D-4A46-9752-E867BE7024FC}"/>
      </w:docPartPr>
      <w:docPartBody>
        <w:p w:rsidR="00000000" w:rsidRDefault="00AD0E82">
          <w:pPr>
            <w:pStyle w:val="A132F5A3AF6C4581986EDF22D1FD3D5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DAA0705737F43AC82E3E5FC25D15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B48C5-B9A8-4D6A-AA93-8851B301987F}"/>
      </w:docPartPr>
      <w:docPartBody>
        <w:p w:rsidR="00000000" w:rsidRDefault="00AD0E82">
          <w:pPr>
            <w:pStyle w:val="5DAA0705737F43AC82E3E5FC25D15F5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F265F199D9F4FCD8FDDB11D34866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59130-C595-4682-9266-361A5D733244}"/>
      </w:docPartPr>
      <w:docPartBody>
        <w:p w:rsidR="00000000" w:rsidRDefault="00AD0E82">
          <w:pPr>
            <w:pStyle w:val="5F265F199D9F4FCD8FDDB11D348669C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BB33CD5203E405BAB2AB91C9A8B8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3D5A8-33C3-4DD1-A73D-608737428E2E}"/>
      </w:docPartPr>
      <w:docPartBody>
        <w:p w:rsidR="00000000" w:rsidRDefault="00AD0E82">
          <w:pPr>
            <w:pStyle w:val="2BB33CD5203E405BAB2AB91C9A8B89B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84719366F94456FAD56770492B0E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8FE89-1EB3-4115-9003-B6D4A41DEB91}"/>
      </w:docPartPr>
      <w:docPartBody>
        <w:p w:rsidR="00000000" w:rsidRDefault="00AD0E82">
          <w:pPr>
            <w:pStyle w:val="284719366F94456FAD56770492B0E9D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238DA04655B4F4B9AE211289B05A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C19D0-3DD6-46F9-A8BD-66CB6E87D8BA}"/>
      </w:docPartPr>
      <w:docPartBody>
        <w:p w:rsidR="00000000" w:rsidRDefault="00AD0E82">
          <w:pPr>
            <w:pStyle w:val="4238DA04655B4F4B9AE211289B05AE4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84CF5C5E6EA4E17BABA5D5219899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6B839-601D-452D-8D7B-8C982C0BA1A8}"/>
      </w:docPartPr>
      <w:docPartBody>
        <w:p w:rsidR="00000000" w:rsidRDefault="00AD0E82">
          <w:pPr>
            <w:pStyle w:val="384CF5C5E6EA4E17BABA5D521989999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1FD82BD72E84D2C82A52B66F36CF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75AAC-C9A0-4806-A12D-5CC2396797CC}"/>
      </w:docPartPr>
      <w:docPartBody>
        <w:p w:rsidR="00000000" w:rsidRDefault="00AD0E82">
          <w:pPr>
            <w:pStyle w:val="A1FD82BD72E84D2C82A52B66F36CFAE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5DC43B1CE9F4AEBB32A5A7D3D1AF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15EE2-F895-40D3-8E2C-F89B966DB046}"/>
      </w:docPartPr>
      <w:docPartBody>
        <w:p w:rsidR="00000000" w:rsidRDefault="00AD0E82">
          <w:pPr>
            <w:pStyle w:val="05DC43B1CE9F4AEBB32A5A7D3D1AFA3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4C15F838BE143ADA352BFF9015BE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BB17A-9B24-4636-ADDD-445B7451F76F}"/>
      </w:docPartPr>
      <w:docPartBody>
        <w:p w:rsidR="00000000" w:rsidRDefault="00AD0E82">
          <w:pPr>
            <w:pStyle w:val="44C15F838BE143ADA352BFF9015BEB5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36D53CBDBE3442DA68B62AD6FC6A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364B4-56CC-4267-BEE7-E9B64B3EBA1D}"/>
      </w:docPartPr>
      <w:docPartBody>
        <w:p w:rsidR="00000000" w:rsidRDefault="00AD0E82">
          <w:pPr>
            <w:pStyle w:val="636D53CBDBE3442DA68B62AD6FC6A4A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A6A040F6D78457C92293B0F99C7C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EAFE1-C9B6-4FF7-875D-B13FEC8F66BF}"/>
      </w:docPartPr>
      <w:docPartBody>
        <w:p w:rsidR="00000000" w:rsidRDefault="00AD0E82">
          <w:pPr>
            <w:pStyle w:val="2A6A040F6D78457C92293B0F99C7C48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390E1E5904B4FCB843BC5896755B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7EF8-66EA-45BD-B5C8-B4C308DB294C}"/>
      </w:docPartPr>
      <w:docPartBody>
        <w:p w:rsidR="00000000" w:rsidRDefault="00AD0E82">
          <w:pPr>
            <w:pStyle w:val="5390E1E5904B4FCB843BC5896755BAC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4EC34E76C014D3C8507FC1936308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D0C59-25FA-4D70-85BA-68CE6DB37C6B}"/>
      </w:docPartPr>
      <w:docPartBody>
        <w:p w:rsidR="00000000" w:rsidRDefault="00AD0E82">
          <w:pPr>
            <w:pStyle w:val="44EC34E76C014D3C8507FC1936308D3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DAC5579BC224596AACE8D080D39B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D3670-7764-4CB1-9B51-5EB85A895A8B}"/>
      </w:docPartPr>
      <w:docPartBody>
        <w:p w:rsidR="00000000" w:rsidRDefault="00AD0E82">
          <w:pPr>
            <w:pStyle w:val="8DAC5579BC224596AACE8D080D39B63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AB4651FDC1B4AF097B1F47BA574D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7F6F7-C7B2-4675-96B1-6ACEB9CB55C7}"/>
      </w:docPartPr>
      <w:docPartBody>
        <w:p w:rsidR="00000000" w:rsidRDefault="00AD0E82">
          <w:pPr>
            <w:pStyle w:val="AAB4651FDC1B4AF097B1F47BA574D4F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E50908E120445F6B7EFD80D6865B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DEFBC-E271-4F92-8C04-A659D2AC0A0B}"/>
      </w:docPartPr>
      <w:docPartBody>
        <w:p w:rsidR="00000000" w:rsidRDefault="00AD0E82">
          <w:pPr>
            <w:pStyle w:val="CE50908E120445F6B7EFD80D6865BBA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E1BB7A199624095B6E49EB05E8E9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74394-8767-41F2-A627-20BFAA803D07}"/>
      </w:docPartPr>
      <w:docPartBody>
        <w:p w:rsidR="00000000" w:rsidRDefault="00AD0E82">
          <w:pPr>
            <w:pStyle w:val="2E1BB7A199624095B6E49EB05E8E96C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75CF9703E304AF9B78E30DEDD5B2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A03BD-9FC3-455A-8FAC-7E65E4777972}"/>
      </w:docPartPr>
      <w:docPartBody>
        <w:p w:rsidR="00000000" w:rsidRDefault="00AD0E82">
          <w:pPr>
            <w:pStyle w:val="D75CF9703E304AF9B78E30DEDD5B25E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0B32080707F5467E88505E888E043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B90F2-3EA8-47F8-A2AA-B219298BB29A}"/>
      </w:docPartPr>
      <w:docPartBody>
        <w:p w:rsidR="00000000" w:rsidRDefault="00AD0E82">
          <w:pPr>
            <w:pStyle w:val="0B32080707F5467E88505E888E043A1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BC6E3544CE843AF8D8950E6000DA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4EB7A-BB94-4983-84E3-85996EB8C569}"/>
      </w:docPartPr>
      <w:docPartBody>
        <w:p w:rsidR="00000000" w:rsidRDefault="00AD0E82">
          <w:pPr>
            <w:pStyle w:val="FBC6E3544CE843AF8D8950E6000DA8C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0B580E2813549FAB661BD21B4DCB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7E2D0-6B8B-416A-9395-B6B6F8044BD9}"/>
      </w:docPartPr>
      <w:docPartBody>
        <w:p w:rsidR="00000000" w:rsidRDefault="00AD0E82">
          <w:pPr>
            <w:pStyle w:val="00B580E2813549FAB661BD21B4DCB0C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20630D1463D4E93A1295931A9FCC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78CED-DEB9-4AD4-980D-C059F05A2D5D}"/>
      </w:docPartPr>
      <w:docPartBody>
        <w:p w:rsidR="00000000" w:rsidRDefault="00AD0E82">
          <w:pPr>
            <w:pStyle w:val="D20630D1463D4E93A1295931A9FCC04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37E05D3EDEB44CC8B4DD4EA8DA26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EE5A0-27F2-492A-97C8-2A6FC964EAE8}"/>
      </w:docPartPr>
      <w:docPartBody>
        <w:p w:rsidR="00000000" w:rsidRDefault="00AD0E82">
          <w:pPr>
            <w:pStyle w:val="D37E05D3EDEB44CC8B4DD4EA8DA264C1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F725062557F434984D8BC7B4AC60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5CF22-5121-4B6A-9B29-A1F2A3D9E473}"/>
      </w:docPartPr>
      <w:docPartBody>
        <w:p w:rsidR="00000000" w:rsidRDefault="00AD0E82">
          <w:pPr>
            <w:pStyle w:val="BF725062557F434984D8BC7B4AC604C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6419F98DD2D4B67862AA62884BF5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D06C8-82CB-4BCA-BCBE-A2D9DD80AD4B}"/>
      </w:docPartPr>
      <w:docPartBody>
        <w:p w:rsidR="00000000" w:rsidRDefault="00AD0E82">
          <w:pPr>
            <w:pStyle w:val="96419F98DD2D4B67862AA62884BF55C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9A396EA32654015A62880FD4550E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1C005-5EDA-42CF-A2C7-68BB5EA6BA33}"/>
      </w:docPartPr>
      <w:docPartBody>
        <w:p w:rsidR="00000000" w:rsidRDefault="00AD0E82">
          <w:pPr>
            <w:pStyle w:val="B9A396EA32654015A62880FD4550E72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F27D9BDBD6F4E10AD6926915AC73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77C3B-32BE-4263-9106-FEB4F29953BB}"/>
      </w:docPartPr>
      <w:docPartBody>
        <w:p w:rsidR="00000000" w:rsidRDefault="00AD0E82">
          <w:pPr>
            <w:pStyle w:val="9F27D9BDBD6F4E10AD6926915AC730E3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3E879BB874040598494531E16762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C0841-A879-4705-8E62-6C4C1F2665FD}"/>
      </w:docPartPr>
      <w:docPartBody>
        <w:p w:rsidR="00000000" w:rsidRDefault="00AD0E82">
          <w:pPr>
            <w:pStyle w:val="73E879BB874040598494531E16762E6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262D2B7915245A896C1D74037082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ECC42-DD43-4E0A-9406-92BE77DA3371}"/>
      </w:docPartPr>
      <w:docPartBody>
        <w:p w:rsidR="00000000" w:rsidRDefault="00AD0E82">
          <w:pPr>
            <w:pStyle w:val="7262D2B7915245A896C1D74037082FA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71D911FCD57401E9D5859FF07C49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29262-363A-4E8E-852A-8CB90278349A}"/>
      </w:docPartPr>
      <w:docPartBody>
        <w:p w:rsidR="00000000" w:rsidRDefault="00AD0E82">
          <w:pPr>
            <w:pStyle w:val="C71D911FCD57401E9D5859FF07C493F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9DF8EF803984E388A374EB5D73E5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A0E68-5496-4254-8029-D377C717F101}"/>
      </w:docPartPr>
      <w:docPartBody>
        <w:p w:rsidR="00000000" w:rsidRDefault="00AD0E82">
          <w:pPr>
            <w:pStyle w:val="E9DF8EF803984E388A374EB5D73E55F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8217E7F487A4F478FB1FA45715BA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B9A8D-1B41-421A-9D5B-AAFDC5647D7E}"/>
      </w:docPartPr>
      <w:docPartBody>
        <w:p w:rsidR="00000000" w:rsidRDefault="00AD0E82">
          <w:pPr>
            <w:pStyle w:val="58217E7F487A4F478FB1FA45715BA13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4B540F82CF44CC3997D785E081ED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87942-C8B6-4576-A4A2-ACEDEBFC88BE}"/>
      </w:docPartPr>
      <w:docPartBody>
        <w:p w:rsidR="00000000" w:rsidRDefault="00AD0E82">
          <w:pPr>
            <w:pStyle w:val="C4B540F82CF44CC3997D785E081ED94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05A69870961466C8B7DAF577A0D1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25454-0F9E-4105-A34C-D5A264C25D6D}"/>
      </w:docPartPr>
      <w:docPartBody>
        <w:p w:rsidR="00000000" w:rsidRDefault="00AD0E82">
          <w:pPr>
            <w:pStyle w:val="805A69870961466C8B7DAF577A0D1D6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DEAF7F96EEE406D9580C90A7CBF6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1D291-9335-4CAB-9B00-54A0279D86B1}"/>
      </w:docPartPr>
      <w:docPartBody>
        <w:p w:rsidR="00000000" w:rsidRDefault="00AD0E82">
          <w:pPr>
            <w:pStyle w:val="3DEAF7F96EEE406D9580C90A7CBF667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57871C912D9418DB6FA8E5FB92DF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1B835-8085-4570-8441-99891E3411EA}"/>
      </w:docPartPr>
      <w:docPartBody>
        <w:p w:rsidR="00000000" w:rsidRDefault="00AD0E82">
          <w:pPr>
            <w:pStyle w:val="C57871C912D9418DB6FA8E5FB92DFDE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66A03ACFDC7449EABF3F9E1FAA78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14157-7D75-4C9D-AF37-328160B3C810}"/>
      </w:docPartPr>
      <w:docPartBody>
        <w:p w:rsidR="00000000" w:rsidRDefault="00AD0E82">
          <w:pPr>
            <w:pStyle w:val="066A03ACFDC7449EABF3F9E1FAA784B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E52F8CEF8A6466E8B196A47BBCD9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757ED-1A25-4F35-AE5E-3F887A9EEACB}"/>
      </w:docPartPr>
      <w:docPartBody>
        <w:p w:rsidR="00000000" w:rsidRDefault="00AD0E82">
          <w:pPr>
            <w:pStyle w:val="0E52F8CEF8A6466E8B196A47BBCD943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CCB8A5AE6284E7B9CF9ACA4E4198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672F8-84D9-4BB0-9C5B-F4A2BB34EE75}"/>
      </w:docPartPr>
      <w:docPartBody>
        <w:p w:rsidR="00000000" w:rsidRDefault="00AD0E82">
          <w:pPr>
            <w:pStyle w:val="1CCB8A5AE6284E7B9CF9ACA4E419849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B4BEE03CDA247CA96B0950AA0500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D4912-8337-4922-B15A-89DE92ED58CD}"/>
      </w:docPartPr>
      <w:docPartBody>
        <w:p w:rsidR="00000000" w:rsidRDefault="00AD0E82">
          <w:pPr>
            <w:pStyle w:val="BB4BEE03CDA247CA96B0950AA0500DD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5178AE591FA42FC9BAAC2C062260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C79A9-C9F8-4B2B-8FED-7E0D812B742D}"/>
      </w:docPartPr>
      <w:docPartBody>
        <w:p w:rsidR="00000000" w:rsidRDefault="00AD0E82">
          <w:pPr>
            <w:pStyle w:val="85178AE591FA42FC9BAAC2C06226013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A78CEC0B75E49548DDA6D4E123CC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7871A-7579-436D-9DB7-80C3DA692524}"/>
      </w:docPartPr>
      <w:docPartBody>
        <w:p w:rsidR="00000000" w:rsidRDefault="00AD0E82">
          <w:pPr>
            <w:pStyle w:val="AA78CEC0B75E49548DDA6D4E123CCE4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5DB3F9583D6C453ABD0C5CEEAB681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7B6C8-DD42-48E1-B90A-68D32E3AB51E}"/>
      </w:docPartPr>
      <w:docPartBody>
        <w:p w:rsidR="00000000" w:rsidRDefault="00AD0E82">
          <w:pPr>
            <w:pStyle w:val="5DB3F9583D6C453ABD0C5CEEAB68143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0442F71A887946F4AED5063DEBCDE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88F65-74DB-4B19-B37F-5BE4F5601C8B}"/>
      </w:docPartPr>
      <w:docPartBody>
        <w:p w:rsidR="00000000" w:rsidRDefault="00AD0E82">
          <w:pPr>
            <w:pStyle w:val="0442F71A887946F4AED5063DEBCDE6F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2387D08D7A64502869591E41931C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59416-524B-4AAB-8DC3-A20A16682ECB}"/>
      </w:docPartPr>
      <w:docPartBody>
        <w:p w:rsidR="00000000" w:rsidRDefault="00AD0E82">
          <w:pPr>
            <w:pStyle w:val="32387D08D7A64502869591E41931C81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764B2498D354D0AA886F16B8EDD2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E0CAB-E343-42B8-B06C-2B282DDEFDB7}"/>
      </w:docPartPr>
      <w:docPartBody>
        <w:p w:rsidR="00000000" w:rsidRDefault="00AD0E82">
          <w:pPr>
            <w:pStyle w:val="5764B2498D354D0AA886F16B8EDD226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12AE6B1635943A288DB0D35AD9AE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B6AB3-8BBE-48BE-9780-80EBDF257AE8}"/>
      </w:docPartPr>
      <w:docPartBody>
        <w:p w:rsidR="00000000" w:rsidRDefault="00AD0E82">
          <w:pPr>
            <w:pStyle w:val="E12AE6B1635943A288DB0D35AD9AE14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BF7582213A5430DA7D6D44CB8A7F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E42CF-CB6D-4BFE-B423-3770CB814E4D}"/>
      </w:docPartPr>
      <w:docPartBody>
        <w:p w:rsidR="00000000" w:rsidRDefault="00AD0E82">
          <w:pPr>
            <w:pStyle w:val="CBF7582213A5430DA7D6D44CB8A7F8B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</w:t>
          </w:r>
          <w:r>
            <w:rPr>
              <w:rStyle w:val="PlaceholderText"/>
            </w:rPr>
            <w:t xml:space="preserve">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32F76EBB68E47B0A2276544EA8EF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D1532-42D1-4DA6-835A-C6E83CD23BFF}"/>
      </w:docPartPr>
      <w:docPartBody>
        <w:p w:rsidR="00000000" w:rsidRDefault="00AD0E82">
          <w:pPr>
            <w:pStyle w:val="E32F76EBB68E47B0A2276544EA8EF77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885C49FF8FC4DFC980944874385A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2B751-30B9-4B4B-8322-78F5A1B221CA}"/>
      </w:docPartPr>
      <w:docPartBody>
        <w:p w:rsidR="00000000" w:rsidRDefault="00AD0E82">
          <w:pPr>
            <w:pStyle w:val="F885C49FF8FC4DFC980944874385A29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963609838C44125BF9FC29CE6556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A87B0-C63A-400B-A987-304218EDCC81}"/>
      </w:docPartPr>
      <w:docPartBody>
        <w:p w:rsidR="00000000" w:rsidRDefault="00AD0E82">
          <w:pPr>
            <w:pStyle w:val="A963609838C44125BF9FC29CE65560F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702F50716BD46B98A91B43A9F9BE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9AB18-ECBF-4FA2-B5EA-40E52B7C2615}"/>
      </w:docPartPr>
      <w:docPartBody>
        <w:p w:rsidR="00000000" w:rsidRDefault="00AD0E82">
          <w:pPr>
            <w:pStyle w:val="4702F50716BD46B98A91B43A9F9BE43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4FD11563D7E470389034A7EEFC41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E5EAB-9E3C-46E4-AC63-394D493AB352}"/>
      </w:docPartPr>
      <w:docPartBody>
        <w:p w:rsidR="00000000" w:rsidRDefault="00AD0E82">
          <w:pPr>
            <w:pStyle w:val="B4FD11563D7E470389034A7EEFC419C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10D0BBE476448C487D6A7EDF9FD8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D8869-C17D-4805-A249-F5E8A7FF6AB8}"/>
      </w:docPartPr>
      <w:docPartBody>
        <w:p w:rsidR="00000000" w:rsidRDefault="00AD0E82">
          <w:pPr>
            <w:pStyle w:val="710D0BBE476448C487D6A7EDF9FD86E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4EAA20A7DB24353A664811C4DADA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AD9FE-506C-48A8-A177-F8BEF6FA9668}"/>
      </w:docPartPr>
      <w:docPartBody>
        <w:p w:rsidR="00000000" w:rsidRDefault="00AD0E82">
          <w:pPr>
            <w:pStyle w:val="74EAA20A7DB24353A664811C4DADA69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2A95110D4CC4CFD9521430F9DD97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6A391-CAF1-4933-86F0-804F9D1A3748}"/>
      </w:docPartPr>
      <w:docPartBody>
        <w:p w:rsidR="00000000" w:rsidRDefault="00AD0E82">
          <w:pPr>
            <w:pStyle w:val="52A95110D4CC4CFD9521430F9DD97AB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8B5D96CF6864842965C6B937593E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4AE2A-8043-4A56-9771-BEB665C55598}"/>
      </w:docPartPr>
      <w:docPartBody>
        <w:p w:rsidR="00000000" w:rsidRDefault="00AD0E82">
          <w:pPr>
            <w:pStyle w:val="08B5D96CF6864842965C6B937593E04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994D3B204684A7387720917EDCE9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5A5C3-8999-4883-A81E-DE15B0CE2250}"/>
      </w:docPartPr>
      <w:docPartBody>
        <w:p w:rsidR="00000000" w:rsidRDefault="00AD0E82">
          <w:pPr>
            <w:pStyle w:val="E994D3B204684A7387720917EDCE915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511BB3086F6420FB087E61D84277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EED46-C56E-4EA1-A114-B11337823203}"/>
      </w:docPartPr>
      <w:docPartBody>
        <w:p w:rsidR="00000000" w:rsidRDefault="00AD0E82">
          <w:pPr>
            <w:pStyle w:val="1511BB3086F6420FB087E61D84277F1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2F64FDAE85645EE97085E88D344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E8C09-335E-4BC1-924A-96BCAEA882B8}"/>
      </w:docPartPr>
      <w:docPartBody>
        <w:p w:rsidR="00000000" w:rsidRDefault="00AD0E82">
          <w:pPr>
            <w:pStyle w:val="62F64FDAE85645EE97085E88D344C3F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67AF38E0877434EB1926872BFA35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85970-5D45-4918-93CC-D6D8FEC0BE55}"/>
      </w:docPartPr>
      <w:docPartBody>
        <w:p w:rsidR="00000000" w:rsidRDefault="00AD0E82">
          <w:pPr>
            <w:pStyle w:val="C67AF38E0877434EB1926872BFA35D22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7C1A3E3BAF1A4047A6DB7CED867E2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D8BA7-0B70-467E-9DE5-D5834F807604}"/>
      </w:docPartPr>
      <w:docPartBody>
        <w:p w:rsidR="00000000" w:rsidRDefault="00AD0E82">
          <w:pPr>
            <w:pStyle w:val="7C1A3E3BAF1A4047A6DB7CED867E2CEA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9C57DA47BA514C6C914A60B451C36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7C8C-6446-4D0E-9C8D-230944EF978A}"/>
      </w:docPartPr>
      <w:docPartBody>
        <w:p w:rsidR="00000000" w:rsidRDefault="00AD0E82">
          <w:pPr>
            <w:pStyle w:val="9C57DA47BA514C6C914A60B451C36A76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10D506EAAFA34D72831CE9E9D40CF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2C698-1957-4065-96B0-03444494BE47}"/>
      </w:docPartPr>
      <w:docPartBody>
        <w:p w:rsidR="00000000" w:rsidRDefault="00AD0E82">
          <w:pPr>
            <w:pStyle w:val="10D506EAAFA34D72831CE9E9D40CFBBE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6341698D1A474AFE9CAB5AC593415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5A255-04FA-4992-9A0D-B7D138625D16}"/>
      </w:docPartPr>
      <w:docPartBody>
        <w:p w:rsidR="00000000" w:rsidRDefault="00AD0E82">
          <w:pPr>
            <w:pStyle w:val="6341698D1A474AFE9CAB5AC59341580F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64361E57ED4548E4B22DA51111711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3D0CE-5A26-4F10-87F9-71E79DE68F27}"/>
      </w:docPartPr>
      <w:docPartBody>
        <w:p w:rsidR="00000000" w:rsidRDefault="00AD0E82">
          <w:pPr>
            <w:pStyle w:val="64361E57ED4548E4B22DA51111711107"/>
          </w:pPr>
          <w:r>
            <w:rPr>
              <w:rFonts w:hint="cs"/>
              <w:rtl/>
            </w:rPr>
            <w:t xml:space="preserve">        </w:t>
          </w: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</w:t>
          </w:r>
        </w:p>
      </w:docPartBody>
    </w:docPart>
    <w:docPart>
      <w:docPartPr>
        <w:name w:val="94D9ADB274EE47CC95BCA69CCB104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F1A7B-9E70-4ECF-9B7C-0905B406480C}"/>
      </w:docPartPr>
      <w:docPartBody>
        <w:p w:rsidR="00000000" w:rsidRDefault="00AD0E82">
          <w:pPr>
            <w:pStyle w:val="94D9ADB274EE47CC95BCA69CCB104796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1F216A3D168448F4971814D979295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5DAAB-D2ED-43F9-B92E-CCDC10A8CAAB}"/>
      </w:docPartPr>
      <w:docPartBody>
        <w:p w:rsidR="00000000" w:rsidRDefault="00AD0E82">
          <w:pPr>
            <w:pStyle w:val="1F216A3D168448F4971814D979295A41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</w:t>
          </w:r>
          <w:r>
            <w:rPr>
              <w:rFonts w:hint="cs"/>
              <w:rtl/>
            </w:rPr>
            <w:t xml:space="preserve">        </w:t>
          </w:r>
        </w:p>
      </w:docPartBody>
    </w:docPart>
    <w:docPart>
      <w:docPartPr>
        <w:name w:val="A37C6C3195DA4C0DBD959D716A98D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D24F5-2014-4F90-A9C3-0DD68B6E175A}"/>
      </w:docPartPr>
      <w:docPartBody>
        <w:p w:rsidR="00000000" w:rsidRDefault="00AD0E82">
          <w:pPr>
            <w:pStyle w:val="A37C6C3195DA4C0DBD959D716A98D962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EC164A7FA71B44CAA69E8451AD01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2FC13-365E-4DEB-9555-C6226751D307}"/>
      </w:docPartPr>
      <w:docPartBody>
        <w:p w:rsidR="00000000" w:rsidRDefault="00AD0E82">
          <w:pPr>
            <w:pStyle w:val="EC164A7FA71B44CAA69E8451AD016049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5D4DD4333E1546B791F90448E0A82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D071F-296C-49FB-9951-C518F2C92788}"/>
      </w:docPartPr>
      <w:docPartBody>
        <w:p w:rsidR="00000000" w:rsidRDefault="00AD0E82">
          <w:pPr>
            <w:pStyle w:val="5D4DD4333E1546B791F90448E0A82A6E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C8ED9495F00947739A08C681722E8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51A38-21D3-4F71-88BB-B2EDDE50358D}"/>
      </w:docPartPr>
      <w:docPartBody>
        <w:p w:rsidR="00000000" w:rsidRDefault="00AD0E82">
          <w:pPr>
            <w:pStyle w:val="C8ED9495F00947739A08C681722E86B0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2C565DB75BA142D9958FDA3EEBF37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7DB29-4F95-4177-94F4-7C9C198DF32D}"/>
      </w:docPartPr>
      <w:docPartBody>
        <w:p w:rsidR="00000000" w:rsidRDefault="00AD0E82">
          <w:pPr>
            <w:pStyle w:val="2C565DB75BA142D9958FDA3EEBF37FE8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BF73DF5B3EF243118157B45A502D1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BDE5F-EE8F-42FE-A20E-C0E43357FD23}"/>
      </w:docPartPr>
      <w:docPartBody>
        <w:p w:rsidR="00000000" w:rsidRDefault="00AD0E82">
          <w:pPr>
            <w:pStyle w:val="BF73DF5B3EF243118157B45A502D1BBC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</w:t>
          </w:r>
          <w:r>
            <w:rPr>
              <w:rFonts w:hint="cs"/>
              <w:rtl/>
            </w:rPr>
            <w:t xml:space="preserve">                </w:t>
          </w:r>
        </w:p>
      </w:docPartBody>
    </w:docPart>
    <w:docPart>
      <w:docPartPr>
        <w:name w:val="5750F4F41B6546E9915D2D174CE3E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D9CFC-E8FB-45AE-A918-2044E1C73CA6}"/>
      </w:docPartPr>
      <w:docPartBody>
        <w:p w:rsidR="00000000" w:rsidRDefault="00AD0E82">
          <w:pPr>
            <w:pStyle w:val="5750F4F41B6546E9915D2D174CE3EA8D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D5080B64CD9F44D8AAEEDB0AC4ADC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F0E9B-2328-46E6-A2D1-F42126486969}"/>
      </w:docPartPr>
      <w:docPartBody>
        <w:p w:rsidR="00000000" w:rsidRDefault="00AD0E82">
          <w:pPr>
            <w:pStyle w:val="D5080B64CD9F44D8AAEEDB0AC4ADCD4B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73F4EF4522C3487484E4D6F5290E7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3F61E-7945-47F4-9165-6F66BD59AF58}"/>
      </w:docPartPr>
      <w:docPartBody>
        <w:p w:rsidR="00000000" w:rsidRDefault="00AD0E82">
          <w:pPr>
            <w:pStyle w:val="73F4EF4522C3487484E4D6F5290E7C5A"/>
          </w:pPr>
          <w:r>
            <w:rPr>
              <w:rFonts w:hint="cs"/>
              <w:sz w:val="28"/>
              <w:szCs w:val="28"/>
              <w:rtl/>
            </w:rPr>
            <w:t xml:space="preserve">                                 </w:t>
          </w:r>
        </w:p>
      </w:docPartBody>
    </w:docPart>
    <w:docPart>
      <w:docPartPr>
        <w:name w:val="04E6079F34594FD29B370719DE4B7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1E6ED-7657-464C-903C-D666A66D1C39}"/>
      </w:docPartPr>
      <w:docPartBody>
        <w:p w:rsidR="00000000" w:rsidRDefault="00AD0E82">
          <w:pPr>
            <w:pStyle w:val="04E6079F34594FD29B370719DE4B7A32"/>
          </w:pPr>
          <w:r>
            <w:rPr>
              <w:rFonts w:hint="cs"/>
              <w:sz w:val="28"/>
              <w:szCs w:val="28"/>
              <w:rtl/>
            </w:rPr>
            <w:t xml:space="preserve">                            </w:t>
          </w:r>
        </w:p>
      </w:docPartBody>
    </w:docPart>
    <w:docPart>
      <w:docPartPr>
        <w:name w:val="2BEEEFCEDC14492DAB35037C160A0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4A9E1-A0DD-4E28-979B-AFAB59E95D32}"/>
      </w:docPartPr>
      <w:docPartBody>
        <w:p w:rsidR="00000000" w:rsidRDefault="00AD0E82">
          <w:pPr>
            <w:pStyle w:val="2BEEEFCEDC14492DAB35037C160A0E45"/>
          </w:pPr>
          <w:r>
            <w:rPr>
              <w:rStyle w:val="PlaceholderText"/>
              <w:rFonts w:hint="cs"/>
              <w:rtl/>
            </w:rPr>
            <w:t xml:space="preserve">                        </w:t>
          </w:r>
        </w:p>
      </w:docPartBody>
    </w:docPart>
    <w:docPart>
      <w:docPartPr>
        <w:name w:val="09B8E1FA99FF4BA2B4CCB61EDB19C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37E57-5253-425B-B3A4-F78E03C4E80A}"/>
      </w:docPartPr>
      <w:docPartBody>
        <w:p w:rsidR="00000000" w:rsidRDefault="00AD0E82">
          <w:pPr>
            <w:pStyle w:val="09B8E1FA99FF4BA2B4CCB61EDB19C50C"/>
          </w:pPr>
          <w:r w:rsidRPr="008A3637">
            <w:rPr>
              <w:rStyle w:val="PlaceholderText"/>
            </w:rPr>
            <w:t>Choose an item.</w:t>
          </w:r>
        </w:p>
      </w:docPartBody>
    </w:docPart>
    <w:docPart>
      <w:docPartPr>
        <w:name w:val="EF3DC499ACD64109BC0D7712B9BB6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3909B-D1F4-4FC9-A247-749E5FB04B89}"/>
      </w:docPartPr>
      <w:docPartBody>
        <w:p w:rsidR="00000000" w:rsidRDefault="00AD0E82">
          <w:pPr>
            <w:pStyle w:val="EF3DC499ACD64109BC0D7712B9BB6B40"/>
          </w:pPr>
          <w:r>
            <w:rPr>
              <w:rFonts w:hint="cs"/>
              <w:sz w:val="28"/>
              <w:szCs w:val="28"/>
              <w:rtl/>
            </w:rPr>
            <w:t xml:space="preserve">                               </w:t>
          </w:r>
        </w:p>
      </w:docPartBody>
    </w:docPart>
    <w:docPart>
      <w:docPartPr>
        <w:name w:val="0E93AB21EAAE4E17AD015BAE3637C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F8B7F-04A9-4615-A0CF-4C1261BFC18A}"/>
      </w:docPartPr>
      <w:docPartBody>
        <w:p w:rsidR="00000000" w:rsidRDefault="00E63189" w:rsidP="00E63189">
          <w:pPr>
            <w:pStyle w:val="0E93AB21EAAE4E17AD015BAE3637C0F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99AF2D3E1EB40E8BCFEDBA424EB3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12D5B-5A30-43F9-AA44-0D2ED342FB7F}"/>
      </w:docPartPr>
      <w:docPartBody>
        <w:p w:rsidR="00000000" w:rsidRDefault="00E63189" w:rsidP="00E63189">
          <w:pPr>
            <w:pStyle w:val="399AF2D3E1EB40E8BCFEDBA424EB3133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3C23FC5D7D549C2B95E08FEB3B12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23D4-D629-432E-A06E-49256781C6C0}"/>
      </w:docPartPr>
      <w:docPartBody>
        <w:p w:rsidR="00000000" w:rsidRDefault="00E63189" w:rsidP="00E63189">
          <w:pPr>
            <w:pStyle w:val="A3C23FC5D7D549C2B95E08FEB3B121E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66CB34D31D64EDE98EC5A14E5594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454B5-9894-4F2C-89E2-C5A12F14373E}"/>
      </w:docPartPr>
      <w:docPartBody>
        <w:p w:rsidR="00000000" w:rsidRDefault="00E63189" w:rsidP="00E63189">
          <w:pPr>
            <w:pStyle w:val="766CB34D31D64EDE98EC5A14E559467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5F9729043FA47C0952EE9EFD29A1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6521C-AF3A-4CFD-A17B-F025D0CA6F67}"/>
      </w:docPartPr>
      <w:docPartBody>
        <w:p w:rsidR="00000000" w:rsidRDefault="00E63189" w:rsidP="00E63189">
          <w:pPr>
            <w:pStyle w:val="25F9729043FA47C0952EE9EFD29A1BB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BAC3C1828514B6D832EE05AD551B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6D61E-C488-40DB-89CC-7F5D99033E7A}"/>
      </w:docPartPr>
      <w:docPartBody>
        <w:p w:rsidR="00000000" w:rsidRDefault="00E63189" w:rsidP="00E63189">
          <w:pPr>
            <w:pStyle w:val="CBAC3C1828514B6D832EE05AD551BCD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C36D711B7334D2E8862E9ADF6324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FCB4B-D0A1-453B-9EE4-FA302D43E16D}"/>
      </w:docPartPr>
      <w:docPartBody>
        <w:p w:rsidR="00000000" w:rsidRDefault="00E63189" w:rsidP="00E63189">
          <w:pPr>
            <w:pStyle w:val="5C36D711B7334D2E8862E9ADF63249A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943D2F4356F466FB8F708124CD27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1A83E-BB9C-4758-882B-5730DC7605C5}"/>
      </w:docPartPr>
      <w:docPartBody>
        <w:p w:rsidR="00000000" w:rsidRDefault="00E63189" w:rsidP="00E63189">
          <w:pPr>
            <w:pStyle w:val="0943D2F4356F466FB8F708124CD27CE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786E0E2C1074004B20658B28285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5D3DA-23C6-4989-AEF1-E751F1E6B306}"/>
      </w:docPartPr>
      <w:docPartBody>
        <w:p w:rsidR="00000000" w:rsidRDefault="00E63189" w:rsidP="00E63189">
          <w:pPr>
            <w:pStyle w:val="6786E0E2C1074004B20658B2828523F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49952B183584183B37C290641CC6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62D4A-7932-4911-B528-103166B81BA2}"/>
      </w:docPartPr>
      <w:docPartBody>
        <w:p w:rsidR="00000000" w:rsidRDefault="00E63189" w:rsidP="00E63189">
          <w:pPr>
            <w:pStyle w:val="149952B183584183B37C290641CC600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C879E709EC842FCADA0A088429B9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7004E-15FE-4C4D-B37C-E33631A990EC}"/>
      </w:docPartPr>
      <w:docPartBody>
        <w:p w:rsidR="00000000" w:rsidRDefault="00E63189" w:rsidP="00E63189">
          <w:pPr>
            <w:pStyle w:val="2C879E709EC842FCADA0A088429B99E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2A55A1ABEA0406F8EF1D0759422B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F0DDA-7E47-41FF-8873-7D739A475CAB}"/>
      </w:docPartPr>
      <w:docPartBody>
        <w:p w:rsidR="00000000" w:rsidRDefault="00E63189" w:rsidP="00E63189">
          <w:pPr>
            <w:pStyle w:val="C2A55A1ABEA0406F8EF1D0759422B76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5D19C2A6D6B84B14AB25C4F9EE295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42B67-D974-4335-A3D8-BD1D1A2078C6}"/>
      </w:docPartPr>
      <w:docPartBody>
        <w:p w:rsidR="00000000" w:rsidRDefault="00E63189" w:rsidP="00E63189">
          <w:pPr>
            <w:pStyle w:val="5D19C2A6D6B84B14AB25C4F9EE2958F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D674881FA5A490EACD599E7D6E55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5D71D-DC08-4FDC-91C2-D3BDD3C4976D}"/>
      </w:docPartPr>
      <w:docPartBody>
        <w:p w:rsidR="00000000" w:rsidRDefault="00E63189" w:rsidP="00E63189">
          <w:pPr>
            <w:pStyle w:val="1D674881FA5A490EACD599E7D6E55EF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3F06BABBADB400FBE469D65B36B3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2FC8-BAB8-4991-9277-0C242B5C1608}"/>
      </w:docPartPr>
      <w:docPartBody>
        <w:p w:rsidR="00000000" w:rsidRDefault="00E63189" w:rsidP="00E63189">
          <w:pPr>
            <w:pStyle w:val="83F06BABBADB400FBE469D65B36B37F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9DAB3C2F8564AE49000C25B14000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7600E-5906-49E2-A1FA-B8650F322B97}"/>
      </w:docPartPr>
      <w:docPartBody>
        <w:p w:rsidR="00000000" w:rsidRDefault="00E63189" w:rsidP="00E63189">
          <w:pPr>
            <w:pStyle w:val="A9DAB3C2F8564AE49000C25B140007A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391BB283501489D98F7AF54418B9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4D6CA-EF58-422B-8AA6-9DBC7360D4F5}"/>
      </w:docPartPr>
      <w:docPartBody>
        <w:p w:rsidR="00000000" w:rsidRDefault="00E63189" w:rsidP="00E63189">
          <w:pPr>
            <w:pStyle w:val="D391BB283501489D98F7AF54418B90B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1E0BD822BB7472E86CCB09BBB9CC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232ED-4CD4-4677-8685-D972D8F6A942}"/>
      </w:docPartPr>
      <w:docPartBody>
        <w:p w:rsidR="00000000" w:rsidRDefault="00E63189" w:rsidP="00E63189">
          <w:pPr>
            <w:pStyle w:val="E1E0BD822BB7472E86CCB09BBB9CC48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6036100467E40A68519BB1835F3A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9CD12-D582-42A2-83AD-10728861D77F}"/>
      </w:docPartPr>
      <w:docPartBody>
        <w:p w:rsidR="00000000" w:rsidRDefault="00E63189" w:rsidP="00E63189">
          <w:pPr>
            <w:pStyle w:val="C6036100467E40A68519BB1835F3A62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778CC4FB60548EFA5DF70CC0BC96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82F49-48AC-4DBC-9CEF-C167037547A5}"/>
      </w:docPartPr>
      <w:docPartBody>
        <w:p w:rsidR="00000000" w:rsidRDefault="00E63189" w:rsidP="00E63189">
          <w:pPr>
            <w:pStyle w:val="8778CC4FB60548EFA5DF70CC0BC9643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726E3D19E464EF79516013CC26D9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6B95D-CAAA-411C-8C24-9063AB29079C}"/>
      </w:docPartPr>
      <w:docPartBody>
        <w:p w:rsidR="00000000" w:rsidRDefault="00E63189" w:rsidP="00E63189">
          <w:pPr>
            <w:pStyle w:val="B726E3D19E464EF79516013CC26D94F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6D8E041F6C84BD680285A766AA2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5EF23-7A66-44F6-BF0C-BEB7F8603D3F}"/>
      </w:docPartPr>
      <w:docPartBody>
        <w:p w:rsidR="00000000" w:rsidRDefault="00E63189" w:rsidP="00E63189">
          <w:pPr>
            <w:pStyle w:val="76D8E041F6C84BD680285A766AA24E9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7B09644577445E48EDD2DA982517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8F63-B731-44AC-B172-5AE33F35BFDA}"/>
      </w:docPartPr>
      <w:docPartBody>
        <w:p w:rsidR="00000000" w:rsidRDefault="00E63189" w:rsidP="00E63189">
          <w:pPr>
            <w:pStyle w:val="27B09644577445E48EDD2DA982517DE2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89089FE6CB94D96A70BB2F5CB45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943F4-8B52-4490-8855-F7E143F3FF53}"/>
      </w:docPartPr>
      <w:docPartBody>
        <w:p w:rsidR="00000000" w:rsidRDefault="00E63189" w:rsidP="00E63189">
          <w:pPr>
            <w:pStyle w:val="789089FE6CB94D96A70BB2F5CB45BFB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FECD5DBB22D44CCBEB9C09D68B4A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54397-7981-4505-9BDD-CBD14DBF35E7}"/>
      </w:docPartPr>
      <w:docPartBody>
        <w:p w:rsidR="00000000" w:rsidRDefault="00E63189" w:rsidP="00E63189">
          <w:pPr>
            <w:pStyle w:val="8FECD5DBB22D44CCBEB9C09D68B4A9A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275ADAD110F4D83AD7322C833AAF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37308-7FD9-47BA-8E8A-BCDF13470585}"/>
      </w:docPartPr>
      <w:docPartBody>
        <w:p w:rsidR="00000000" w:rsidRDefault="00E63189" w:rsidP="00E63189">
          <w:pPr>
            <w:pStyle w:val="3275ADAD110F4D83AD7322C833AAF31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7ECCC656A604865861F6A821652E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8F4BC-5A4E-4105-AA0D-63B43DF8C0BA}"/>
      </w:docPartPr>
      <w:docPartBody>
        <w:p w:rsidR="00000000" w:rsidRDefault="00E63189" w:rsidP="00E63189">
          <w:pPr>
            <w:pStyle w:val="D7ECCC656A604865861F6A821652ED0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F9C61BF9ACA4B44ACDB516857890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F8127-1EB7-4461-9C44-065DBA8108B9}"/>
      </w:docPartPr>
      <w:docPartBody>
        <w:p w:rsidR="00000000" w:rsidRDefault="00E63189" w:rsidP="00E63189">
          <w:pPr>
            <w:pStyle w:val="8F9C61BF9ACA4B44ACDB51685789023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1C61BE5C4154FDCA35F76AEC4394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FBC0C-BF53-4399-A128-98893FCB6A1A}"/>
      </w:docPartPr>
      <w:docPartBody>
        <w:p w:rsidR="00000000" w:rsidRDefault="00E63189" w:rsidP="00E63189">
          <w:pPr>
            <w:pStyle w:val="71C61BE5C4154FDCA35F76AEC43949E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43366448A5C454B806DEDFF98A23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7E165-8A7D-4798-84CB-FF522C259856}"/>
      </w:docPartPr>
      <w:docPartBody>
        <w:p w:rsidR="00000000" w:rsidRDefault="00E63189" w:rsidP="00E63189">
          <w:pPr>
            <w:pStyle w:val="F43366448A5C454B806DEDFF98A238F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DEFE3FA6247458388E4587EF4AA1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584B0-4F08-4B4E-AAB3-C206141068D7}"/>
      </w:docPartPr>
      <w:docPartBody>
        <w:p w:rsidR="00000000" w:rsidRDefault="00E63189" w:rsidP="00E63189">
          <w:pPr>
            <w:pStyle w:val="BDEFE3FA6247458388E4587EF4AA163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59346CDFD2C4250BE0E89EFF9E0C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1B0F9-F9D0-4BDA-88D0-91E65D07BBCD}"/>
      </w:docPartPr>
      <w:docPartBody>
        <w:p w:rsidR="00000000" w:rsidRDefault="00E63189" w:rsidP="00E63189">
          <w:pPr>
            <w:pStyle w:val="D59346CDFD2C4250BE0E89EFF9E0C5C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DE4EF9F16604ADBA2A4F984FE274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CAEE3-2748-4EC2-A58F-1F991B1DCA83}"/>
      </w:docPartPr>
      <w:docPartBody>
        <w:p w:rsidR="00000000" w:rsidRDefault="00E63189" w:rsidP="00E63189">
          <w:pPr>
            <w:pStyle w:val="2DE4EF9F16604ADBA2A4F984FE2747A2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0F019260ABFD4334BAA9180A862C5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92B73-BA57-4B68-89DC-EB82CB0CE871}"/>
      </w:docPartPr>
      <w:docPartBody>
        <w:p w:rsidR="00000000" w:rsidRDefault="00E63189" w:rsidP="00E63189">
          <w:pPr>
            <w:pStyle w:val="0F019260ABFD4334BAA9180A862C5E4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31E7D53CF96422F9A6C4F32CC6BA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26814-A653-44CA-BBA5-9C2C3F1CCB90}"/>
      </w:docPartPr>
      <w:docPartBody>
        <w:p w:rsidR="00000000" w:rsidRDefault="00E63189" w:rsidP="00E63189">
          <w:pPr>
            <w:pStyle w:val="B31E7D53CF96422F9A6C4F32CC6BA76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4F93E2A398364CA7A8CBEE7D607E8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7CC45-9575-4165-A4C6-AF8195BF5CFE}"/>
      </w:docPartPr>
      <w:docPartBody>
        <w:p w:rsidR="00000000" w:rsidRDefault="00E63189" w:rsidP="00E63189">
          <w:pPr>
            <w:pStyle w:val="4F93E2A398364CA7A8CBEE7D607E84C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05C1E21436744BD84E056B6FC7D3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C8C3B-367F-4A25-B92B-0BE3FD78A6B7}"/>
      </w:docPartPr>
      <w:docPartBody>
        <w:p w:rsidR="00000000" w:rsidRDefault="00E63189" w:rsidP="00E63189">
          <w:pPr>
            <w:pStyle w:val="A05C1E21436744BD84E056B6FC7D392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C02404EB3A948A18C2232928060C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178A-B4AA-477C-9482-2EC71A028978}"/>
      </w:docPartPr>
      <w:docPartBody>
        <w:p w:rsidR="00000000" w:rsidRDefault="00E63189" w:rsidP="00E63189">
          <w:pPr>
            <w:pStyle w:val="4C02404EB3A948A18C2232928060C81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11B71A5598A4FB7817E9F6C81454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CBDFE-9C02-4F34-8CFE-21F122D4E52D}"/>
      </w:docPartPr>
      <w:docPartBody>
        <w:p w:rsidR="00000000" w:rsidRDefault="00E63189" w:rsidP="00E63189">
          <w:pPr>
            <w:pStyle w:val="D11B71A5598A4FB7817E9F6C8145417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50B08E5C132E46F49EBB63B786A4E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719A7-CA75-4711-8F90-7BD0A5DD7DF4}"/>
      </w:docPartPr>
      <w:docPartBody>
        <w:p w:rsidR="00000000" w:rsidRDefault="00E63189" w:rsidP="00E63189">
          <w:pPr>
            <w:pStyle w:val="50B08E5C132E46F49EBB63B786A4E7D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F521BDBB6CF413A8F2F5814A72DA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7C55B-EBF5-4403-BFC5-280EEF1AE917}"/>
      </w:docPartPr>
      <w:docPartBody>
        <w:p w:rsidR="00000000" w:rsidRDefault="00E63189" w:rsidP="00E63189">
          <w:pPr>
            <w:pStyle w:val="0F521BDBB6CF413A8F2F5814A72DAD5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B448AE9220D49C0A081717C8593E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8F1CE-2958-4112-AC09-E3427FD3E695}"/>
      </w:docPartPr>
      <w:docPartBody>
        <w:p w:rsidR="00000000" w:rsidRDefault="00E63189" w:rsidP="00E63189">
          <w:pPr>
            <w:pStyle w:val="2B448AE9220D49C0A081717C8593EFA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2EB6E30A5BF44CA8845E5FE6054D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1D27E-7C60-4F7C-BD2E-73BCBBEEFD22}"/>
      </w:docPartPr>
      <w:docPartBody>
        <w:p w:rsidR="00000000" w:rsidRDefault="00E63189" w:rsidP="00E63189">
          <w:pPr>
            <w:pStyle w:val="92EB6E30A5BF44CA8845E5FE6054DD5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4EA01299E0648F083F042AF3EDC6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0FCB1-7EFF-4EAE-B2D1-A8045C5EE372}"/>
      </w:docPartPr>
      <w:docPartBody>
        <w:p w:rsidR="00000000" w:rsidRDefault="00E63189" w:rsidP="00E63189">
          <w:pPr>
            <w:pStyle w:val="24EA01299E0648F083F042AF3EDC66C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AD5EF0523A3470CB4AA348E98881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7BCB0-872F-40A4-A89B-111D2C6518CF}"/>
      </w:docPartPr>
      <w:docPartBody>
        <w:p w:rsidR="00000000" w:rsidRDefault="00E63189" w:rsidP="00E63189">
          <w:pPr>
            <w:pStyle w:val="FAD5EF0523A3470CB4AA348E98881B5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629265AD01B4416931CD2714AF25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6B06-3173-4CF2-A073-E37832713EC7}"/>
      </w:docPartPr>
      <w:docPartBody>
        <w:p w:rsidR="00000000" w:rsidRDefault="00E63189" w:rsidP="00E63189">
          <w:pPr>
            <w:pStyle w:val="8629265AD01B4416931CD2714AF2519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057183183B1442EB9156FB6B85FD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FAF03-1C09-460C-843A-704037B0A846}"/>
      </w:docPartPr>
      <w:docPartBody>
        <w:p w:rsidR="00000000" w:rsidRDefault="00E63189" w:rsidP="00E63189">
          <w:pPr>
            <w:pStyle w:val="1057183183B1442EB9156FB6B85FD89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FBCB005A70A4037A80C2CD28A2DD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03C94-8F34-4ED9-91A4-13BB8B36C689}"/>
      </w:docPartPr>
      <w:docPartBody>
        <w:p w:rsidR="00000000" w:rsidRDefault="00E63189" w:rsidP="00E63189">
          <w:pPr>
            <w:pStyle w:val="9FBCB005A70A4037A80C2CD28A2DD47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A87AC980AEB4AE29C0E845D11705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203EC-9ED9-4874-AE86-A0AC66606DE8}"/>
      </w:docPartPr>
      <w:docPartBody>
        <w:p w:rsidR="00000000" w:rsidRDefault="00E63189" w:rsidP="00E63189">
          <w:pPr>
            <w:pStyle w:val="7A87AC980AEB4AE29C0E845D11705B0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6A00EB9E7904ED99A063AD15D28D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25D67-2D80-446E-AE30-D76B0FF83AB4}"/>
      </w:docPartPr>
      <w:docPartBody>
        <w:p w:rsidR="00000000" w:rsidRDefault="00E63189" w:rsidP="00E63189">
          <w:pPr>
            <w:pStyle w:val="C6A00EB9E7904ED99A063AD15D28D15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89"/>
    <w:rsid w:val="00AD0E82"/>
    <w:rsid w:val="00E6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5F69DF90FF4E8FB4F3ACD499725E0B">
    <w:name w:val="FE5F69DF90FF4E8FB4F3ACD499725E0B"/>
  </w:style>
  <w:style w:type="paragraph" w:customStyle="1" w:styleId="56CF728CCF6F459CB60360D3FE2822D3">
    <w:name w:val="56CF728CCF6F459CB60360D3FE2822D3"/>
  </w:style>
  <w:style w:type="paragraph" w:customStyle="1" w:styleId="38A41DCDBF0242FC850E50C17EBBBAAC">
    <w:name w:val="38A41DCDBF0242FC850E50C17EBBBAAC"/>
  </w:style>
  <w:style w:type="paragraph" w:customStyle="1" w:styleId="992C7AE5917E41D2A3C6C8EB5813C5F7">
    <w:name w:val="992C7AE5917E41D2A3C6C8EB5813C5F7"/>
  </w:style>
  <w:style w:type="paragraph" w:customStyle="1" w:styleId="A68854A180394BD4B9AF969421B2D9BD">
    <w:name w:val="A68854A180394BD4B9AF969421B2D9BD"/>
  </w:style>
  <w:style w:type="character" w:styleId="PlaceholderText">
    <w:name w:val="Placeholder Text"/>
    <w:basedOn w:val="DefaultParagraphFont"/>
    <w:uiPriority w:val="99"/>
    <w:semiHidden/>
    <w:rsid w:val="00E63189"/>
    <w:rPr>
      <w:color w:val="808080"/>
    </w:rPr>
  </w:style>
  <w:style w:type="paragraph" w:customStyle="1" w:styleId="5C62EF4C839C4D62BB2D0CC92AD1D291">
    <w:name w:val="5C62EF4C839C4D62BB2D0CC92AD1D291"/>
  </w:style>
  <w:style w:type="paragraph" w:customStyle="1" w:styleId="088DFB09E315469DAB594A0F1145C0B2">
    <w:name w:val="088DFB09E315469DAB594A0F1145C0B2"/>
  </w:style>
  <w:style w:type="paragraph" w:customStyle="1" w:styleId="BFBB099E13864CDEA990785D93789060">
    <w:name w:val="BFBB099E13864CDEA990785D93789060"/>
  </w:style>
  <w:style w:type="paragraph" w:customStyle="1" w:styleId="209D351DFC2148458428AE4CD38B8EDF">
    <w:name w:val="209D351DFC2148458428AE4CD38B8EDF"/>
  </w:style>
  <w:style w:type="paragraph" w:customStyle="1" w:styleId="E30020EECE494325B4AE4621BD3D90BD">
    <w:name w:val="E30020EECE494325B4AE4621BD3D90BD"/>
  </w:style>
  <w:style w:type="paragraph" w:customStyle="1" w:styleId="65A743A57897497692E6B0C065BE40A9">
    <w:name w:val="65A743A57897497692E6B0C065BE40A9"/>
  </w:style>
  <w:style w:type="paragraph" w:customStyle="1" w:styleId="A132F5A3AF6C4581986EDF22D1FD3D54">
    <w:name w:val="A132F5A3AF6C4581986EDF22D1FD3D54"/>
  </w:style>
  <w:style w:type="paragraph" w:customStyle="1" w:styleId="5DAA0705737F43AC82E3E5FC25D15F5D">
    <w:name w:val="5DAA0705737F43AC82E3E5FC25D15F5D"/>
  </w:style>
  <w:style w:type="paragraph" w:customStyle="1" w:styleId="5F265F199D9F4FCD8FDDB11D348669CA">
    <w:name w:val="5F265F199D9F4FCD8FDDB11D348669CA"/>
  </w:style>
  <w:style w:type="paragraph" w:customStyle="1" w:styleId="2BB33CD5203E405BAB2AB91C9A8B89B9">
    <w:name w:val="2BB33CD5203E405BAB2AB91C9A8B89B9"/>
  </w:style>
  <w:style w:type="paragraph" w:customStyle="1" w:styleId="284719366F94456FAD56770492B0E9D8">
    <w:name w:val="284719366F94456FAD56770492B0E9D8"/>
  </w:style>
  <w:style w:type="paragraph" w:customStyle="1" w:styleId="4238DA04655B4F4B9AE211289B05AE48">
    <w:name w:val="4238DA04655B4F4B9AE211289B05AE48"/>
  </w:style>
  <w:style w:type="paragraph" w:customStyle="1" w:styleId="384CF5C5E6EA4E17BABA5D5219899998">
    <w:name w:val="384CF5C5E6EA4E17BABA5D5219899998"/>
  </w:style>
  <w:style w:type="paragraph" w:customStyle="1" w:styleId="A1FD82BD72E84D2C82A52B66F36CFAE4">
    <w:name w:val="A1FD82BD72E84D2C82A52B66F36CFAE4"/>
  </w:style>
  <w:style w:type="paragraph" w:customStyle="1" w:styleId="05DC43B1CE9F4AEBB32A5A7D3D1AFA3C">
    <w:name w:val="05DC43B1CE9F4AEBB32A5A7D3D1AFA3C"/>
  </w:style>
  <w:style w:type="paragraph" w:customStyle="1" w:styleId="44C15F838BE143ADA352BFF9015BEB5D">
    <w:name w:val="44C15F838BE143ADA352BFF9015BEB5D"/>
  </w:style>
  <w:style w:type="paragraph" w:customStyle="1" w:styleId="636D53CBDBE3442DA68B62AD6FC6A4AC">
    <w:name w:val="636D53CBDBE3442DA68B62AD6FC6A4AC"/>
  </w:style>
  <w:style w:type="paragraph" w:customStyle="1" w:styleId="2A6A040F6D78457C92293B0F99C7C48B">
    <w:name w:val="2A6A040F6D78457C92293B0F99C7C48B"/>
  </w:style>
  <w:style w:type="paragraph" w:customStyle="1" w:styleId="5390E1E5904B4FCB843BC5896755BAC8">
    <w:name w:val="5390E1E5904B4FCB843BC5896755BAC8"/>
  </w:style>
  <w:style w:type="paragraph" w:customStyle="1" w:styleId="44EC34E76C014D3C8507FC1936308D3C">
    <w:name w:val="44EC34E76C014D3C8507FC1936308D3C"/>
  </w:style>
  <w:style w:type="paragraph" w:customStyle="1" w:styleId="8DAC5579BC224596AACE8D080D39B635">
    <w:name w:val="8DAC5579BC224596AACE8D080D39B635"/>
  </w:style>
  <w:style w:type="paragraph" w:customStyle="1" w:styleId="AAB4651FDC1B4AF097B1F47BA574D4F4">
    <w:name w:val="AAB4651FDC1B4AF097B1F47BA574D4F4"/>
  </w:style>
  <w:style w:type="paragraph" w:customStyle="1" w:styleId="CE50908E120445F6B7EFD80D6865BBA2">
    <w:name w:val="CE50908E120445F6B7EFD80D6865BBA2"/>
  </w:style>
  <w:style w:type="paragraph" w:customStyle="1" w:styleId="2E1BB7A199624095B6E49EB05E8E96C7">
    <w:name w:val="2E1BB7A199624095B6E49EB05E8E96C7"/>
  </w:style>
  <w:style w:type="paragraph" w:customStyle="1" w:styleId="D75CF9703E304AF9B78E30DEDD5B25E4">
    <w:name w:val="D75CF9703E304AF9B78E30DEDD5B25E4"/>
  </w:style>
  <w:style w:type="paragraph" w:customStyle="1" w:styleId="0B32080707F5467E88505E888E043A15">
    <w:name w:val="0B32080707F5467E88505E888E043A15"/>
  </w:style>
  <w:style w:type="paragraph" w:customStyle="1" w:styleId="FBC6E3544CE843AF8D8950E6000DA8C1">
    <w:name w:val="FBC6E3544CE843AF8D8950E6000DA8C1"/>
  </w:style>
  <w:style w:type="paragraph" w:customStyle="1" w:styleId="00B580E2813549FAB661BD21B4DCB0CC">
    <w:name w:val="00B580E2813549FAB661BD21B4DCB0CC"/>
  </w:style>
  <w:style w:type="paragraph" w:customStyle="1" w:styleId="D20630D1463D4E93A1295931A9FCC04E">
    <w:name w:val="D20630D1463D4E93A1295931A9FCC04E"/>
  </w:style>
  <w:style w:type="paragraph" w:customStyle="1" w:styleId="D37E05D3EDEB44CC8B4DD4EA8DA264C1">
    <w:name w:val="D37E05D3EDEB44CC8B4DD4EA8DA264C1"/>
  </w:style>
  <w:style w:type="paragraph" w:customStyle="1" w:styleId="BF725062557F434984D8BC7B4AC604CA">
    <w:name w:val="BF725062557F434984D8BC7B4AC604CA"/>
  </w:style>
  <w:style w:type="paragraph" w:customStyle="1" w:styleId="96419F98DD2D4B67862AA62884BF55C2">
    <w:name w:val="96419F98DD2D4B67862AA62884BF55C2"/>
  </w:style>
  <w:style w:type="paragraph" w:customStyle="1" w:styleId="B9A396EA32654015A62880FD4550E727">
    <w:name w:val="B9A396EA32654015A62880FD4550E727"/>
  </w:style>
  <w:style w:type="paragraph" w:customStyle="1" w:styleId="9F27D9BDBD6F4E10AD6926915AC730E3">
    <w:name w:val="9F27D9BDBD6F4E10AD6926915AC730E3"/>
  </w:style>
  <w:style w:type="paragraph" w:customStyle="1" w:styleId="73E879BB874040598494531E16762E6B">
    <w:name w:val="73E879BB874040598494531E16762E6B"/>
  </w:style>
  <w:style w:type="paragraph" w:customStyle="1" w:styleId="7262D2B7915245A896C1D74037082FAF">
    <w:name w:val="7262D2B7915245A896C1D74037082FAF"/>
  </w:style>
  <w:style w:type="paragraph" w:customStyle="1" w:styleId="C71D911FCD57401E9D5859FF07C493FA">
    <w:name w:val="C71D911FCD57401E9D5859FF07C493FA"/>
  </w:style>
  <w:style w:type="paragraph" w:customStyle="1" w:styleId="E9DF8EF803984E388A374EB5D73E55F3">
    <w:name w:val="E9DF8EF803984E388A374EB5D73E55F3"/>
  </w:style>
  <w:style w:type="paragraph" w:customStyle="1" w:styleId="58217E7F487A4F478FB1FA45715BA13F">
    <w:name w:val="58217E7F487A4F478FB1FA45715BA13F"/>
  </w:style>
  <w:style w:type="paragraph" w:customStyle="1" w:styleId="C4B540F82CF44CC3997D785E081ED943">
    <w:name w:val="C4B540F82CF44CC3997D785E081ED943"/>
  </w:style>
  <w:style w:type="paragraph" w:customStyle="1" w:styleId="805A69870961466C8B7DAF577A0D1D61">
    <w:name w:val="805A69870961466C8B7DAF577A0D1D61"/>
  </w:style>
  <w:style w:type="paragraph" w:customStyle="1" w:styleId="3DEAF7F96EEE406D9580C90A7CBF667F">
    <w:name w:val="3DEAF7F96EEE406D9580C90A7CBF667F"/>
  </w:style>
  <w:style w:type="paragraph" w:customStyle="1" w:styleId="C57871C912D9418DB6FA8E5FB92DFDED">
    <w:name w:val="C57871C912D9418DB6FA8E5FB92DFDED"/>
  </w:style>
  <w:style w:type="paragraph" w:customStyle="1" w:styleId="066A03ACFDC7449EABF3F9E1FAA784B6">
    <w:name w:val="066A03ACFDC7449EABF3F9E1FAA784B6"/>
  </w:style>
  <w:style w:type="paragraph" w:customStyle="1" w:styleId="0E52F8CEF8A6466E8B196A47BBCD9436">
    <w:name w:val="0E52F8CEF8A6466E8B196A47BBCD9436"/>
  </w:style>
  <w:style w:type="paragraph" w:customStyle="1" w:styleId="1CCB8A5AE6284E7B9CF9ACA4E4198494">
    <w:name w:val="1CCB8A5AE6284E7B9CF9ACA4E4198494"/>
  </w:style>
  <w:style w:type="paragraph" w:customStyle="1" w:styleId="BB4BEE03CDA247CA96B0950AA0500DD5">
    <w:name w:val="BB4BEE03CDA247CA96B0950AA0500DD5"/>
  </w:style>
  <w:style w:type="paragraph" w:customStyle="1" w:styleId="85178AE591FA42FC9BAAC2C062260131">
    <w:name w:val="85178AE591FA42FC9BAAC2C062260131"/>
  </w:style>
  <w:style w:type="paragraph" w:customStyle="1" w:styleId="AA78CEC0B75E49548DDA6D4E123CCE4A">
    <w:name w:val="AA78CEC0B75E49548DDA6D4E123CCE4A"/>
  </w:style>
  <w:style w:type="paragraph" w:customStyle="1" w:styleId="5DB3F9583D6C453ABD0C5CEEAB681438">
    <w:name w:val="5DB3F9583D6C453ABD0C5CEEAB681438"/>
  </w:style>
  <w:style w:type="paragraph" w:customStyle="1" w:styleId="0442F71A887946F4AED5063DEBCDE6F5">
    <w:name w:val="0442F71A887946F4AED5063DEBCDE6F5"/>
  </w:style>
  <w:style w:type="paragraph" w:customStyle="1" w:styleId="32387D08D7A64502869591E41931C819">
    <w:name w:val="32387D08D7A64502869591E41931C819"/>
  </w:style>
  <w:style w:type="paragraph" w:customStyle="1" w:styleId="5764B2498D354D0AA886F16B8EDD226D">
    <w:name w:val="5764B2498D354D0AA886F16B8EDD226D"/>
  </w:style>
  <w:style w:type="paragraph" w:customStyle="1" w:styleId="E12AE6B1635943A288DB0D35AD9AE148">
    <w:name w:val="E12AE6B1635943A288DB0D35AD9AE148"/>
  </w:style>
  <w:style w:type="paragraph" w:customStyle="1" w:styleId="CBF7582213A5430DA7D6D44CB8A7F8B0">
    <w:name w:val="CBF7582213A5430DA7D6D44CB8A7F8B0"/>
  </w:style>
  <w:style w:type="paragraph" w:customStyle="1" w:styleId="E32F76EBB68E47B0A2276544EA8EF778">
    <w:name w:val="E32F76EBB68E47B0A2276544EA8EF778"/>
  </w:style>
  <w:style w:type="paragraph" w:customStyle="1" w:styleId="F885C49FF8FC4DFC980944874385A294">
    <w:name w:val="F885C49FF8FC4DFC980944874385A294"/>
  </w:style>
  <w:style w:type="paragraph" w:customStyle="1" w:styleId="A963609838C44125BF9FC29CE65560F6">
    <w:name w:val="A963609838C44125BF9FC29CE65560F6"/>
  </w:style>
  <w:style w:type="paragraph" w:customStyle="1" w:styleId="4702F50716BD46B98A91B43A9F9BE431">
    <w:name w:val="4702F50716BD46B98A91B43A9F9BE431"/>
  </w:style>
  <w:style w:type="paragraph" w:customStyle="1" w:styleId="B4FD11563D7E470389034A7EEFC419C4">
    <w:name w:val="B4FD11563D7E470389034A7EEFC419C4"/>
  </w:style>
  <w:style w:type="paragraph" w:customStyle="1" w:styleId="710D0BBE476448C487D6A7EDF9FD86E7">
    <w:name w:val="710D0BBE476448C487D6A7EDF9FD86E7"/>
  </w:style>
  <w:style w:type="paragraph" w:customStyle="1" w:styleId="74EAA20A7DB24353A664811C4DADA694">
    <w:name w:val="74EAA20A7DB24353A664811C4DADA694"/>
  </w:style>
  <w:style w:type="paragraph" w:customStyle="1" w:styleId="52A95110D4CC4CFD9521430F9DD97ABE">
    <w:name w:val="52A95110D4CC4CFD9521430F9DD97ABE"/>
  </w:style>
  <w:style w:type="paragraph" w:customStyle="1" w:styleId="08B5D96CF6864842965C6B937593E049">
    <w:name w:val="08B5D96CF6864842965C6B937593E049"/>
  </w:style>
  <w:style w:type="paragraph" w:customStyle="1" w:styleId="E994D3B204684A7387720917EDCE915A">
    <w:name w:val="E994D3B204684A7387720917EDCE915A"/>
  </w:style>
  <w:style w:type="paragraph" w:customStyle="1" w:styleId="1511BB3086F6420FB087E61D84277F19">
    <w:name w:val="1511BB3086F6420FB087E61D84277F19"/>
  </w:style>
  <w:style w:type="paragraph" w:customStyle="1" w:styleId="62F64FDAE85645EE97085E88D344C3F8">
    <w:name w:val="62F64FDAE85645EE97085E88D344C3F8"/>
  </w:style>
  <w:style w:type="paragraph" w:customStyle="1" w:styleId="C67AF38E0877434EB1926872BFA35D22">
    <w:name w:val="C67AF38E0877434EB1926872BFA35D22"/>
  </w:style>
  <w:style w:type="paragraph" w:customStyle="1" w:styleId="7C1A3E3BAF1A4047A6DB7CED867E2CEA">
    <w:name w:val="7C1A3E3BAF1A4047A6DB7CED867E2CEA"/>
  </w:style>
  <w:style w:type="paragraph" w:customStyle="1" w:styleId="9C57DA47BA514C6C914A60B451C36A76">
    <w:name w:val="9C57DA47BA514C6C914A60B451C36A76"/>
  </w:style>
  <w:style w:type="paragraph" w:customStyle="1" w:styleId="10D506EAAFA34D72831CE9E9D40CFBBE">
    <w:name w:val="10D506EAAFA34D72831CE9E9D40CFBBE"/>
  </w:style>
  <w:style w:type="paragraph" w:customStyle="1" w:styleId="6341698D1A474AFE9CAB5AC59341580F">
    <w:name w:val="6341698D1A474AFE9CAB5AC59341580F"/>
  </w:style>
  <w:style w:type="paragraph" w:customStyle="1" w:styleId="64361E57ED4548E4B22DA51111711107">
    <w:name w:val="64361E57ED4548E4B22DA51111711107"/>
  </w:style>
  <w:style w:type="paragraph" w:customStyle="1" w:styleId="94D9ADB274EE47CC95BCA69CCB104796">
    <w:name w:val="94D9ADB274EE47CC95BCA69CCB104796"/>
  </w:style>
  <w:style w:type="paragraph" w:customStyle="1" w:styleId="1F216A3D168448F4971814D979295A41">
    <w:name w:val="1F216A3D168448F4971814D979295A41"/>
  </w:style>
  <w:style w:type="paragraph" w:customStyle="1" w:styleId="A37C6C3195DA4C0DBD959D716A98D962">
    <w:name w:val="A37C6C3195DA4C0DBD959D716A98D962"/>
  </w:style>
  <w:style w:type="paragraph" w:customStyle="1" w:styleId="EC164A7FA71B44CAA69E8451AD016049">
    <w:name w:val="EC164A7FA71B44CAA69E8451AD016049"/>
  </w:style>
  <w:style w:type="paragraph" w:customStyle="1" w:styleId="5D4DD4333E1546B791F90448E0A82A6E">
    <w:name w:val="5D4DD4333E1546B791F90448E0A82A6E"/>
  </w:style>
  <w:style w:type="paragraph" w:customStyle="1" w:styleId="C8ED9495F00947739A08C681722E86B0">
    <w:name w:val="C8ED9495F00947739A08C681722E86B0"/>
  </w:style>
  <w:style w:type="paragraph" w:customStyle="1" w:styleId="2C565DB75BA142D9958FDA3EEBF37FE8">
    <w:name w:val="2C565DB75BA142D9958FDA3EEBF37FE8"/>
  </w:style>
  <w:style w:type="paragraph" w:customStyle="1" w:styleId="BF73DF5B3EF243118157B45A502D1BBC">
    <w:name w:val="BF73DF5B3EF243118157B45A502D1BBC"/>
  </w:style>
  <w:style w:type="paragraph" w:customStyle="1" w:styleId="5750F4F41B6546E9915D2D174CE3EA8D">
    <w:name w:val="5750F4F41B6546E9915D2D174CE3EA8D"/>
  </w:style>
  <w:style w:type="paragraph" w:customStyle="1" w:styleId="D5080B64CD9F44D8AAEEDB0AC4ADCD4B">
    <w:name w:val="D5080B64CD9F44D8AAEEDB0AC4ADCD4B"/>
  </w:style>
  <w:style w:type="paragraph" w:customStyle="1" w:styleId="73F4EF4522C3487484E4D6F5290E7C5A">
    <w:name w:val="73F4EF4522C3487484E4D6F5290E7C5A"/>
  </w:style>
  <w:style w:type="paragraph" w:customStyle="1" w:styleId="04E6079F34594FD29B370719DE4B7A32">
    <w:name w:val="04E6079F34594FD29B370719DE4B7A32"/>
  </w:style>
  <w:style w:type="paragraph" w:customStyle="1" w:styleId="2BEEEFCEDC14492DAB35037C160A0E45">
    <w:name w:val="2BEEEFCEDC14492DAB35037C160A0E45"/>
  </w:style>
  <w:style w:type="paragraph" w:customStyle="1" w:styleId="09B8E1FA99FF4BA2B4CCB61EDB19C50C">
    <w:name w:val="09B8E1FA99FF4BA2B4CCB61EDB19C50C"/>
  </w:style>
  <w:style w:type="paragraph" w:customStyle="1" w:styleId="EF3DC499ACD64109BC0D7712B9BB6B40">
    <w:name w:val="EF3DC499ACD64109BC0D7712B9BB6B40"/>
  </w:style>
  <w:style w:type="paragraph" w:customStyle="1" w:styleId="0E93AB21EAAE4E17AD015BAE3637C0F0">
    <w:name w:val="0E93AB21EAAE4E17AD015BAE3637C0F0"/>
    <w:rsid w:val="00E63189"/>
  </w:style>
  <w:style w:type="paragraph" w:customStyle="1" w:styleId="399AF2D3E1EB40E8BCFEDBA424EB3133">
    <w:name w:val="399AF2D3E1EB40E8BCFEDBA424EB3133"/>
    <w:rsid w:val="00E63189"/>
  </w:style>
  <w:style w:type="paragraph" w:customStyle="1" w:styleId="A3C23FC5D7D549C2B95E08FEB3B121EC">
    <w:name w:val="A3C23FC5D7D549C2B95E08FEB3B121EC"/>
    <w:rsid w:val="00E63189"/>
  </w:style>
  <w:style w:type="paragraph" w:customStyle="1" w:styleId="766CB34D31D64EDE98EC5A14E5594671">
    <w:name w:val="766CB34D31D64EDE98EC5A14E5594671"/>
    <w:rsid w:val="00E63189"/>
  </w:style>
  <w:style w:type="paragraph" w:customStyle="1" w:styleId="25F9729043FA47C0952EE9EFD29A1BBC">
    <w:name w:val="25F9729043FA47C0952EE9EFD29A1BBC"/>
    <w:rsid w:val="00E63189"/>
  </w:style>
  <w:style w:type="paragraph" w:customStyle="1" w:styleId="CBAC3C1828514B6D832EE05AD551BCDE">
    <w:name w:val="CBAC3C1828514B6D832EE05AD551BCDE"/>
    <w:rsid w:val="00E63189"/>
  </w:style>
  <w:style w:type="paragraph" w:customStyle="1" w:styleId="5C36D711B7334D2E8862E9ADF63249A1">
    <w:name w:val="5C36D711B7334D2E8862E9ADF63249A1"/>
    <w:rsid w:val="00E63189"/>
  </w:style>
  <w:style w:type="paragraph" w:customStyle="1" w:styleId="0943D2F4356F466FB8F708124CD27CEC">
    <w:name w:val="0943D2F4356F466FB8F708124CD27CEC"/>
    <w:rsid w:val="00E63189"/>
  </w:style>
  <w:style w:type="paragraph" w:customStyle="1" w:styleId="6786E0E2C1074004B20658B2828523FC">
    <w:name w:val="6786E0E2C1074004B20658B2828523FC"/>
    <w:rsid w:val="00E63189"/>
  </w:style>
  <w:style w:type="paragraph" w:customStyle="1" w:styleId="149952B183584183B37C290641CC600A">
    <w:name w:val="149952B183584183B37C290641CC600A"/>
    <w:rsid w:val="00E63189"/>
  </w:style>
  <w:style w:type="paragraph" w:customStyle="1" w:styleId="2C879E709EC842FCADA0A088429B99E5">
    <w:name w:val="2C879E709EC842FCADA0A088429B99E5"/>
    <w:rsid w:val="00E63189"/>
  </w:style>
  <w:style w:type="paragraph" w:customStyle="1" w:styleId="C2A55A1ABEA0406F8EF1D0759422B76C">
    <w:name w:val="C2A55A1ABEA0406F8EF1D0759422B76C"/>
    <w:rsid w:val="00E63189"/>
  </w:style>
  <w:style w:type="paragraph" w:customStyle="1" w:styleId="5D19C2A6D6B84B14AB25C4F9EE2958F4">
    <w:name w:val="5D19C2A6D6B84B14AB25C4F9EE2958F4"/>
    <w:rsid w:val="00E63189"/>
  </w:style>
  <w:style w:type="paragraph" w:customStyle="1" w:styleId="1D674881FA5A490EACD599E7D6E55EF3">
    <w:name w:val="1D674881FA5A490EACD599E7D6E55EF3"/>
    <w:rsid w:val="00E63189"/>
  </w:style>
  <w:style w:type="paragraph" w:customStyle="1" w:styleId="83F06BABBADB400FBE469D65B36B37F7">
    <w:name w:val="83F06BABBADB400FBE469D65B36B37F7"/>
    <w:rsid w:val="00E63189"/>
  </w:style>
  <w:style w:type="paragraph" w:customStyle="1" w:styleId="A9DAB3C2F8564AE49000C25B140007AF">
    <w:name w:val="A9DAB3C2F8564AE49000C25B140007AF"/>
    <w:rsid w:val="00E63189"/>
  </w:style>
  <w:style w:type="paragraph" w:customStyle="1" w:styleId="D391BB283501489D98F7AF54418B90BF">
    <w:name w:val="D391BB283501489D98F7AF54418B90BF"/>
    <w:rsid w:val="00E63189"/>
  </w:style>
  <w:style w:type="paragraph" w:customStyle="1" w:styleId="E1E0BD822BB7472E86CCB09BBB9CC48A">
    <w:name w:val="E1E0BD822BB7472E86CCB09BBB9CC48A"/>
    <w:rsid w:val="00E63189"/>
  </w:style>
  <w:style w:type="paragraph" w:customStyle="1" w:styleId="C6036100467E40A68519BB1835F3A62A">
    <w:name w:val="C6036100467E40A68519BB1835F3A62A"/>
    <w:rsid w:val="00E63189"/>
  </w:style>
  <w:style w:type="paragraph" w:customStyle="1" w:styleId="8778CC4FB60548EFA5DF70CC0BC96438">
    <w:name w:val="8778CC4FB60548EFA5DF70CC0BC96438"/>
    <w:rsid w:val="00E63189"/>
  </w:style>
  <w:style w:type="paragraph" w:customStyle="1" w:styleId="B726E3D19E464EF79516013CC26D94F8">
    <w:name w:val="B726E3D19E464EF79516013CC26D94F8"/>
    <w:rsid w:val="00E63189"/>
  </w:style>
  <w:style w:type="paragraph" w:customStyle="1" w:styleId="76D8E041F6C84BD680285A766AA24E91">
    <w:name w:val="76D8E041F6C84BD680285A766AA24E91"/>
    <w:rsid w:val="00E63189"/>
  </w:style>
  <w:style w:type="paragraph" w:customStyle="1" w:styleId="27B09644577445E48EDD2DA982517DE2">
    <w:name w:val="27B09644577445E48EDD2DA982517DE2"/>
    <w:rsid w:val="00E63189"/>
  </w:style>
  <w:style w:type="paragraph" w:customStyle="1" w:styleId="789089FE6CB94D96A70BB2F5CB45BFB3">
    <w:name w:val="789089FE6CB94D96A70BB2F5CB45BFB3"/>
    <w:rsid w:val="00E63189"/>
  </w:style>
  <w:style w:type="paragraph" w:customStyle="1" w:styleId="8FECD5DBB22D44CCBEB9C09D68B4A9AD">
    <w:name w:val="8FECD5DBB22D44CCBEB9C09D68B4A9AD"/>
    <w:rsid w:val="00E63189"/>
  </w:style>
  <w:style w:type="paragraph" w:customStyle="1" w:styleId="3275ADAD110F4D83AD7322C833AAF317">
    <w:name w:val="3275ADAD110F4D83AD7322C833AAF317"/>
    <w:rsid w:val="00E63189"/>
  </w:style>
  <w:style w:type="paragraph" w:customStyle="1" w:styleId="D7ECCC656A604865861F6A821652ED0E">
    <w:name w:val="D7ECCC656A604865861F6A821652ED0E"/>
    <w:rsid w:val="00E63189"/>
  </w:style>
  <w:style w:type="paragraph" w:customStyle="1" w:styleId="8F9C61BF9ACA4B44ACDB516857890233">
    <w:name w:val="8F9C61BF9ACA4B44ACDB516857890233"/>
    <w:rsid w:val="00E63189"/>
  </w:style>
  <w:style w:type="paragraph" w:customStyle="1" w:styleId="71C61BE5C4154FDCA35F76AEC43949EF">
    <w:name w:val="71C61BE5C4154FDCA35F76AEC43949EF"/>
    <w:rsid w:val="00E63189"/>
  </w:style>
  <w:style w:type="paragraph" w:customStyle="1" w:styleId="F43366448A5C454B806DEDFF98A238FA">
    <w:name w:val="F43366448A5C454B806DEDFF98A238FA"/>
    <w:rsid w:val="00E63189"/>
  </w:style>
  <w:style w:type="paragraph" w:customStyle="1" w:styleId="BDEFE3FA6247458388E4587EF4AA163F">
    <w:name w:val="BDEFE3FA6247458388E4587EF4AA163F"/>
    <w:rsid w:val="00E63189"/>
  </w:style>
  <w:style w:type="paragraph" w:customStyle="1" w:styleId="D59346CDFD2C4250BE0E89EFF9E0C5C6">
    <w:name w:val="D59346CDFD2C4250BE0E89EFF9E0C5C6"/>
    <w:rsid w:val="00E63189"/>
  </w:style>
  <w:style w:type="paragraph" w:customStyle="1" w:styleId="2DE4EF9F16604ADBA2A4F984FE2747A2">
    <w:name w:val="2DE4EF9F16604ADBA2A4F984FE2747A2"/>
    <w:rsid w:val="00E63189"/>
  </w:style>
  <w:style w:type="paragraph" w:customStyle="1" w:styleId="0F019260ABFD4334BAA9180A862C5E41">
    <w:name w:val="0F019260ABFD4334BAA9180A862C5E41"/>
    <w:rsid w:val="00E63189"/>
  </w:style>
  <w:style w:type="paragraph" w:customStyle="1" w:styleId="B31E7D53CF96422F9A6C4F32CC6BA76A">
    <w:name w:val="B31E7D53CF96422F9A6C4F32CC6BA76A"/>
    <w:rsid w:val="00E63189"/>
  </w:style>
  <w:style w:type="paragraph" w:customStyle="1" w:styleId="4F93E2A398364CA7A8CBEE7D607E84C9">
    <w:name w:val="4F93E2A398364CA7A8CBEE7D607E84C9"/>
    <w:rsid w:val="00E63189"/>
  </w:style>
  <w:style w:type="paragraph" w:customStyle="1" w:styleId="A05C1E21436744BD84E056B6FC7D3927">
    <w:name w:val="A05C1E21436744BD84E056B6FC7D3927"/>
    <w:rsid w:val="00E63189"/>
  </w:style>
  <w:style w:type="paragraph" w:customStyle="1" w:styleId="4C02404EB3A948A18C2232928060C815">
    <w:name w:val="4C02404EB3A948A18C2232928060C815"/>
    <w:rsid w:val="00E63189"/>
  </w:style>
  <w:style w:type="paragraph" w:customStyle="1" w:styleId="D11B71A5598A4FB7817E9F6C81454174">
    <w:name w:val="D11B71A5598A4FB7817E9F6C81454174"/>
    <w:rsid w:val="00E63189"/>
  </w:style>
  <w:style w:type="paragraph" w:customStyle="1" w:styleId="50B08E5C132E46F49EBB63B786A4E7DB">
    <w:name w:val="50B08E5C132E46F49EBB63B786A4E7DB"/>
    <w:rsid w:val="00E63189"/>
  </w:style>
  <w:style w:type="paragraph" w:customStyle="1" w:styleId="0F521BDBB6CF413A8F2F5814A72DAD5F">
    <w:name w:val="0F521BDBB6CF413A8F2F5814A72DAD5F"/>
    <w:rsid w:val="00E63189"/>
  </w:style>
  <w:style w:type="paragraph" w:customStyle="1" w:styleId="2B448AE9220D49C0A081717C8593EFAB">
    <w:name w:val="2B448AE9220D49C0A081717C8593EFAB"/>
    <w:rsid w:val="00E63189"/>
  </w:style>
  <w:style w:type="paragraph" w:customStyle="1" w:styleId="92EB6E30A5BF44CA8845E5FE6054DD5A">
    <w:name w:val="92EB6E30A5BF44CA8845E5FE6054DD5A"/>
    <w:rsid w:val="00E63189"/>
  </w:style>
  <w:style w:type="paragraph" w:customStyle="1" w:styleId="24EA01299E0648F083F042AF3EDC66C9">
    <w:name w:val="24EA01299E0648F083F042AF3EDC66C9"/>
    <w:rsid w:val="00E63189"/>
  </w:style>
  <w:style w:type="paragraph" w:customStyle="1" w:styleId="FAD5EF0523A3470CB4AA348E98881B52">
    <w:name w:val="FAD5EF0523A3470CB4AA348E98881B52"/>
    <w:rsid w:val="00E63189"/>
  </w:style>
  <w:style w:type="paragraph" w:customStyle="1" w:styleId="8629265AD01B4416931CD2714AF2519D">
    <w:name w:val="8629265AD01B4416931CD2714AF2519D"/>
    <w:rsid w:val="00E63189"/>
  </w:style>
  <w:style w:type="paragraph" w:customStyle="1" w:styleId="1057183183B1442EB9156FB6B85FD89E">
    <w:name w:val="1057183183B1442EB9156FB6B85FD89E"/>
    <w:rsid w:val="00E63189"/>
  </w:style>
  <w:style w:type="paragraph" w:customStyle="1" w:styleId="9FBCB005A70A4037A80C2CD28A2DD470">
    <w:name w:val="9FBCB005A70A4037A80C2CD28A2DD470"/>
    <w:rsid w:val="00E63189"/>
  </w:style>
  <w:style w:type="paragraph" w:customStyle="1" w:styleId="7A87AC980AEB4AE29C0E845D11705B0F">
    <w:name w:val="7A87AC980AEB4AE29C0E845D11705B0F"/>
    <w:rsid w:val="00E63189"/>
  </w:style>
  <w:style w:type="paragraph" w:customStyle="1" w:styleId="C6A00EB9E7904ED99A063AD15D28D15A">
    <w:name w:val="C6A00EB9E7904ED99A063AD15D28D15A"/>
    <w:rsid w:val="00E63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EB5EF-3BAF-47D4-833E-DF0AED8E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Badas ATP.dotx</Template>
  <TotalTime>53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BADAS ATP</vt:lpstr>
    </vt:vector>
  </TitlesOfParts>
  <Company>RAD Data Communication Ltd.</Company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BADAS ATP</dc:title>
  <dc:subject/>
  <dc:creator>ilya_g</dc:creator>
  <cp:keywords/>
  <dc:description/>
  <cp:lastModifiedBy>Ilya Ginzburg</cp:lastModifiedBy>
  <cp:revision>7</cp:revision>
  <cp:lastPrinted>2003-07-27T14:19:00Z</cp:lastPrinted>
  <dcterms:created xsi:type="dcterms:W3CDTF">2018-01-14T08:13:00Z</dcterms:created>
  <dcterms:modified xsi:type="dcterms:W3CDTF">2018-01-14T09:06:00Z</dcterms:modified>
</cp:coreProperties>
</file>